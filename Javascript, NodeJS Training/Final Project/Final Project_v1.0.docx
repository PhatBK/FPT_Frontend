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ascii="Lato" w:hAnsi="Lato"/>
        </w:rPr>
        <w:id w:val="-96828004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42F93040" w14:textId="1D3E1663" w:rsidR="00B96312" w:rsidRPr="008370EC" w:rsidRDefault="00B96312">
          <w:pPr>
            <w:rPr>
              <w:rFonts w:ascii="Lato" w:hAnsi="Lato"/>
            </w:rPr>
          </w:pPr>
        </w:p>
        <w:p w14:paraId="1D7F58F6" w14:textId="01C52260" w:rsidR="0058325F" w:rsidRDefault="00CC78E5" w:rsidP="0058325F">
          <w:pPr>
            <w:rPr>
              <w:rFonts w:ascii="Lato" w:hAnsi="Lato"/>
              <w:caps/>
            </w:rPr>
          </w:pPr>
          <w:r w:rsidRPr="008370EC">
            <w:rPr>
              <w:rFonts w:ascii="Lato" w:hAnsi="Lato"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08D5542" wp14:editId="02C46770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2286441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49F42A" w14:textId="17E1DD8C" w:rsidR="0057576A" w:rsidRPr="00150696" w:rsidRDefault="00A91315" w:rsidP="008438AC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Lato Light" w:hAnsi="Lato Light"/>
                                      <w:b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35878031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F1294">
                                      <w:rPr>
                                        <w:rFonts w:ascii="Lato Light" w:hAnsi="Lato Light"/>
                                        <w:b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br/>
                                      <w:t>TRAINING Excersice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23686762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28DED4" w14:textId="327165BB" w:rsidR="0057576A" w:rsidRPr="00CC78E5" w:rsidRDefault="0057576A" w:rsidP="00B96312">
                                    <w:pPr>
                                      <w:jc w:val="center"/>
                                      <w:rPr>
                                        <w:small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CC78E5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8.05pt;margin-top:180.05pt;width:8in;height:286.5pt;z-index:251656192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" filled="f" stroked="f" strokeweight=".5pt">
                    <v:textbox inset="126pt,0,54pt,0">
                      <w:txbxContent>
                        <w:p w14:paraId="5849F42A" w14:textId="17E1DD8C" w:rsidR="0057576A" w:rsidRPr="00150696" w:rsidRDefault="00A91315" w:rsidP="008438AC">
                          <w:pPr>
                            <w:jc w:val="center"/>
                            <w:rPr>
                              <w:color w:val="FFFFFF" w:themeColor="background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Lato Light" w:hAnsi="Lato Light"/>
                                <w:b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3587803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F1294">
                                <w:rPr>
                                  <w:rFonts w:ascii="Lato Light" w:hAnsi="Lato Light"/>
                                  <w:b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br/>
                                <w:t>TRAINING Excersice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23686762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828DED4" w14:textId="327165BB" w:rsidR="0057576A" w:rsidRPr="00CC78E5" w:rsidRDefault="0057576A" w:rsidP="00B96312">
                              <w:pPr>
                                <w:jc w:val="center"/>
                                <w:rPr>
                                  <w:smallCap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CC78E5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96312" w:rsidRPr="008370EC">
            <w:rPr>
              <w:rFonts w:ascii="Lato" w:hAnsi="Lato"/>
              <w:caps/>
            </w:rPr>
            <w:br w:type="page"/>
          </w:r>
        </w:p>
        <w:sdt>
          <w:sdtPr>
            <w:rPr>
              <w:b w:val="0"/>
              <w:bCs w:val="0"/>
              <w:color w:val="404040" w:themeColor="text1" w:themeTint="BF"/>
              <w:sz w:val="18"/>
            </w:rPr>
            <w:id w:val="-144903139"/>
            <w:docPartObj>
              <w:docPartGallery w:val="Table of Contents"/>
              <w:docPartUnique/>
            </w:docPartObj>
          </w:sdtPr>
          <w:sdtEndPr>
            <w:rPr>
              <w:rFonts w:ascii="Lato" w:hAnsi="Lato"/>
              <w:noProof/>
              <w:sz w:val="20"/>
            </w:rPr>
          </w:sdtEndPr>
          <w:sdtContent>
            <w:p w14:paraId="52321367" w14:textId="1A006DC2" w:rsidR="008370EC" w:rsidRPr="002334DD" w:rsidRDefault="008370EC" w:rsidP="002334DD">
              <w:pPr>
                <w:pStyle w:val="Subtitle"/>
              </w:pPr>
              <w:r w:rsidRPr="002334DD">
                <w:t>Table of Contents</w:t>
              </w:r>
            </w:p>
            <w:p w14:paraId="5561F0A5" w14:textId="77777777" w:rsidR="00C94719" w:rsidRPr="00C94719" w:rsidRDefault="00C94719" w:rsidP="00C94719"/>
            <w:p w14:paraId="7285A601" w14:textId="77777777" w:rsidR="00F15449" w:rsidRDefault="008370EC">
              <w:pPr>
                <w:pStyle w:val="TOC1"/>
                <w:tabs>
                  <w:tab w:val="left" w:pos="360"/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r w:rsidRPr="008370EC">
                <w:rPr>
                  <w:rFonts w:ascii="Lato" w:hAnsi="Lato"/>
                </w:rPr>
                <w:fldChar w:fldCharType="begin"/>
              </w:r>
              <w:r w:rsidRPr="008370EC">
                <w:rPr>
                  <w:rFonts w:ascii="Lato" w:hAnsi="Lato"/>
                </w:rPr>
                <w:instrText xml:space="preserve"> TOC \o "1-3" \h \z \u </w:instrText>
              </w:r>
              <w:r w:rsidRPr="008370EC">
                <w:rPr>
                  <w:rFonts w:ascii="Lato" w:hAnsi="Lato"/>
                </w:rPr>
                <w:fldChar w:fldCharType="separate"/>
              </w:r>
              <w:hyperlink w:anchor="_Toc452637153" w:history="1">
                <w:r w:rsidR="00F15449" w:rsidRPr="005D5CCE">
                  <w:rPr>
                    <w:rStyle w:val="Hyperlink"/>
                    <w:noProof/>
                  </w:rPr>
                  <w:t>1</w:t>
                </w:r>
                <w:r w:rsidR="00F15449"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="00F15449" w:rsidRPr="005D5CCE">
                  <w:rPr>
                    <w:rStyle w:val="Hyperlink"/>
                    <w:noProof/>
                  </w:rPr>
                  <w:t>Introduction</w:t>
                </w:r>
                <w:r w:rsidR="00F15449">
                  <w:rPr>
                    <w:noProof/>
                    <w:webHidden/>
                  </w:rPr>
                  <w:tab/>
                </w:r>
                <w:r w:rsidR="00F15449">
                  <w:rPr>
                    <w:noProof/>
                    <w:webHidden/>
                  </w:rPr>
                  <w:fldChar w:fldCharType="begin"/>
                </w:r>
                <w:r w:rsidR="00F15449">
                  <w:rPr>
                    <w:noProof/>
                    <w:webHidden/>
                  </w:rPr>
                  <w:instrText xml:space="preserve"> PAGEREF _Toc452637153 \h </w:instrText>
                </w:r>
                <w:r w:rsidR="00F15449">
                  <w:rPr>
                    <w:noProof/>
                    <w:webHidden/>
                  </w:rPr>
                </w:r>
                <w:r w:rsidR="00F15449">
                  <w:rPr>
                    <w:noProof/>
                    <w:webHidden/>
                  </w:rPr>
                  <w:fldChar w:fldCharType="separate"/>
                </w:r>
                <w:r w:rsidR="00F15449">
                  <w:rPr>
                    <w:noProof/>
                    <w:webHidden/>
                  </w:rPr>
                  <w:t>2</w:t>
                </w:r>
                <w:r w:rsidR="00F15449">
                  <w:rPr>
                    <w:noProof/>
                    <w:webHidden/>
                  </w:rPr>
                  <w:fldChar w:fldCharType="end"/>
                </w:r>
              </w:hyperlink>
            </w:p>
            <w:p w14:paraId="0C3E6223" w14:textId="77777777" w:rsidR="00F15449" w:rsidRDefault="00A91315">
              <w:pPr>
                <w:pStyle w:val="TOC1"/>
                <w:tabs>
                  <w:tab w:val="left" w:pos="360"/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637154" w:history="1">
                <w:r w:rsidR="00F15449" w:rsidRPr="005D5CCE">
                  <w:rPr>
                    <w:rStyle w:val="Hyperlink"/>
                    <w:noProof/>
                  </w:rPr>
                  <w:t>2</w:t>
                </w:r>
                <w:r w:rsidR="00F15449"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="00F15449" w:rsidRPr="005D5CCE">
                  <w:rPr>
                    <w:rStyle w:val="Hyperlink"/>
                    <w:noProof/>
                  </w:rPr>
                  <w:t>getQuote</w:t>
                </w:r>
                <w:r w:rsidR="00F15449">
                  <w:rPr>
                    <w:noProof/>
                    <w:webHidden/>
                  </w:rPr>
                  <w:tab/>
                </w:r>
                <w:r w:rsidR="00F15449">
                  <w:rPr>
                    <w:noProof/>
                    <w:webHidden/>
                  </w:rPr>
                  <w:fldChar w:fldCharType="begin"/>
                </w:r>
                <w:r w:rsidR="00F15449">
                  <w:rPr>
                    <w:noProof/>
                    <w:webHidden/>
                  </w:rPr>
                  <w:instrText xml:space="preserve"> PAGEREF _Toc452637154 \h </w:instrText>
                </w:r>
                <w:r w:rsidR="00F15449">
                  <w:rPr>
                    <w:noProof/>
                    <w:webHidden/>
                  </w:rPr>
                </w:r>
                <w:r w:rsidR="00F15449">
                  <w:rPr>
                    <w:noProof/>
                    <w:webHidden/>
                  </w:rPr>
                  <w:fldChar w:fldCharType="separate"/>
                </w:r>
                <w:r w:rsidR="00F15449">
                  <w:rPr>
                    <w:noProof/>
                    <w:webHidden/>
                  </w:rPr>
                  <w:t>2</w:t>
                </w:r>
                <w:r w:rsidR="00F15449">
                  <w:rPr>
                    <w:noProof/>
                    <w:webHidden/>
                  </w:rPr>
                  <w:fldChar w:fldCharType="end"/>
                </w:r>
              </w:hyperlink>
            </w:p>
            <w:p w14:paraId="5047903C" w14:textId="77777777" w:rsidR="00F15449" w:rsidRDefault="00A91315">
              <w:pPr>
                <w:pStyle w:val="TOC2"/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637155" w:history="1">
                <w:r w:rsidR="00F15449" w:rsidRPr="005D5CCE">
                  <w:rPr>
                    <w:rStyle w:val="Hyperlink"/>
                    <w:noProof/>
                  </w:rPr>
                  <w:t>2.1</w:t>
                </w:r>
                <w:r w:rsidR="00F15449"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="00F15449" w:rsidRPr="005D5CCE">
                  <w:rPr>
                    <w:rStyle w:val="Hyperlink"/>
                    <w:noProof/>
                  </w:rPr>
                  <w:t>Rate data</w:t>
                </w:r>
                <w:r w:rsidR="00F15449">
                  <w:rPr>
                    <w:noProof/>
                    <w:webHidden/>
                  </w:rPr>
                  <w:tab/>
                </w:r>
                <w:r w:rsidR="00F15449">
                  <w:rPr>
                    <w:noProof/>
                    <w:webHidden/>
                  </w:rPr>
                  <w:fldChar w:fldCharType="begin"/>
                </w:r>
                <w:r w:rsidR="00F15449">
                  <w:rPr>
                    <w:noProof/>
                    <w:webHidden/>
                  </w:rPr>
                  <w:instrText xml:space="preserve"> PAGEREF _Toc452637155 \h </w:instrText>
                </w:r>
                <w:r w:rsidR="00F15449">
                  <w:rPr>
                    <w:noProof/>
                    <w:webHidden/>
                  </w:rPr>
                </w:r>
                <w:r w:rsidR="00F15449">
                  <w:rPr>
                    <w:noProof/>
                    <w:webHidden/>
                  </w:rPr>
                  <w:fldChar w:fldCharType="separate"/>
                </w:r>
                <w:r w:rsidR="00F15449">
                  <w:rPr>
                    <w:noProof/>
                    <w:webHidden/>
                  </w:rPr>
                  <w:t>2</w:t>
                </w:r>
                <w:r w:rsidR="00F15449">
                  <w:rPr>
                    <w:noProof/>
                    <w:webHidden/>
                  </w:rPr>
                  <w:fldChar w:fldCharType="end"/>
                </w:r>
              </w:hyperlink>
            </w:p>
            <w:p w14:paraId="64753E7D" w14:textId="77777777" w:rsidR="00F15449" w:rsidRDefault="00A91315">
              <w:pPr>
                <w:pStyle w:val="TOC2"/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637156" w:history="1">
                <w:r w:rsidR="00F15449" w:rsidRPr="005D5CCE">
                  <w:rPr>
                    <w:rStyle w:val="Hyperlink"/>
                    <w:noProof/>
                  </w:rPr>
                  <w:t>2.2</w:t>
                </w:r>
                <w:r w:rsidR="00F15449"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="00F15449" w:rsidRPr="005D5CCE">
                  <w:rPr>
                    <w:rStyle w:val="Hyperlink"/>
                    <w:noProof/>
                  </w:rPr>
                  <w:t>Request</w:t>
                </w:r>
                <w:r w:rsidR="00F15449">
                  <w:rPr>
                    <w:noProof/>
                    <w:webHidden/>
                  </w:rPr>
                  <w:tab/>
                </w:r>
                <w:r w:rsidR="00F15449">
                  <w:rPr>
                    <w:noProof/>
                    <w:webHidden/>
                  </w:rPr>
                  <w:fldChar w:fldCharType="begin"/>
                </w:r>
                <w:r w:rsidR="00F15449">
                  <w:rPr>
                    <w:noProof/>
                    <w:webHidden/>
                  </w:rPr>
                  <w:instrText xml:space="preserve"> PAGEREF _Toc452637156 \h </w:instrText>
                </w:r>
                <w:r w:rsidR="00F15449">
                  <w:rPr>
                    <w:noProof/>
                    <w:webHidden/>
                  </w:rPr>
                </w:r>
                <w:r w:rsidR="00F15449">
                  <w:rPr>
                    <w:noProof/>
                    <w:webHidden/>
                  </w:rPr>
                  <w:fldChar w:fldCharType="separate"/>
                </w:r>
                <w:r w:rsidR="00F15449">
                  <w:rPr>
                    <w:noProof/>
                    <w:webHidden/>
                  </w:rPr>
                  <w:t>3</w:t>
                </w:r>
                <w:r w:rsidR="00F15449">
                  <w:rPr>
                    <w:noProof/>
                    <w:webHidden/>
                  </w:rPr>
                  <w:fldChar w:fldCharType="end"/>
                </w:r>
              </w:hyperlink>
            </w:p>
            <w:p w14:paraId="00EB2272" w14:textId="77777777" w:rsidR="00F15449" w:rsidRDefault="00A91315">
              <w:pPr>
                <w:pStyle w:val="TOC2"/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637157" w:history="1">
                <w:r w:rsidR="00F15449" w:rsidRPr="005D5CCE">
                  <w:rPr>
                    <w:rStyle w:val="Hyperlink"/>
                    <w:noProof/>
                  </w:rPr>
                  <w:t>2.3</w:t>
                </w:r>
                <w:r w:rsidR="00F15449"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="00F15449" w:rsidRPr="005D5CCE">
                  <w:rPr>
                    <w:rStyle w:val="Hyperlink"/>
                    <w:noProof/>
                  </w:rPr>
                  <w:t>Response</w:t>
                </w:r>
                <w:r w:rsidR="00F15449">
                  <w:rPr>
                    <w:noProof/>
                    <w:webHidden/>
                  </w:rPr>
                  <w:tab/>
                </w:r>
                <w:r w:rsidR="00F15449">
                  <w:rPr>
                    <w:noProof/>
                    <w:webHidden/>
                  </w:rPr>
                  <w:fldChar w:fldCharType="begin"/>
                </w:r>
                <w:r w:rsidR="00F15449">
                  <w:rPr>
                    <w:noProof/>
                    <w:webHidden/>
                  </w:rPr>
                  <w:instrText xml:space="preserve"> PAGEREF _Toc452637157 \h </w:instrText>
                </w:r>
                <w:r w:rsidR="00F15449">
                  <w:rPr>
                    <w:noProof/>
                    <w:webHidden/>
                  </w:rPr>
                </w:r>
                <w:r w:rsidR="00F15449">
                  <w:rPr>
                    <w:noProof/>
                    <w:webHidden/>
                  </w:rPr>
                  <w:fldChar w:fldCharType="separate"/>
                </w:r>
                <w:r w:rsidR="00F15449">
                  <w:rPr>
                    <w:noProof/>
                    <w:webHidden/>
                  </w:rPr>
                  <w:t>4</w:t>
                </w:r>
                <w:r w:rsidR="00F15449">
                  <w:rPr>
                    <w:noProof/>
                    <w:webHidden/>
                  </w:rPr>
                  <w:fldChar w:fldCharType="end"/>
                </w:r>
              </w:hyperlink>
            </w:p>
            <w:p w14:paraId="57952B81" w14:textId="77777777" w:rsidR="00F15449" w:rsidRDefault="00A91315">
              <w:pPr>
                <w:pStyle w:val="TOC2"/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637158" w:history="1">
                <w:r w:rsidR="00F15449" w:rsidRPr="005D5CCE">
                  <w:rPr>
                    <w:rStyle w:val="Hyperlink"/>
                    <w:noProof/>
                  </w:rPr>
                  <w:t>2.4</w:t>
                </w:r>
                <w:r w:rsidR="00F15449"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="00F15449" w:rsidRPr="005D5CCE">
                  <w:rPr>
                    <w:rStyle w:val="Hyperlink"/>
                    <w:noProof/>
                  </w:rPr>
                  <w:t>Process</w:t>
                </w:r>
                <w:r w:rsidR="00F15449">
                  <w:rPr>
                    <w:noProof/>
                    <w:webHidden/>
                  </w:rPr>
                  <w:tab/>
                </w:r>
                <w:r w:rsidR="00F15449">
                  <w:rPr>
                    <w:noProof/>
                    <w:webHidden/>
                  </w:rPr>
                  <w:fldChar w:fldCharType="begin"/>
                </w:r>
                <w:r w:rsidR="00F15449">
                  <w:rPr>
                    <w:noProof/>
                    <w:webHidden/>
                  </w:rPr>
                  <w:instrText xml:space="preserve"> PAGEREF _Toc452637158 \h </w:instrText>
                </w:r>
                <w:r w:rsidR="00F15449">
                  <w:rPr>
                    <w:noProof/>
                    <w:webHidden/>
                  </w:rPr>
                </w:r>
                <w:r w:rsidR="00F15449">
                  <w:rPr>
                    <w:noProof/>
                    <w:webHidden/>
                  </w:rPr>
                  <w:fldChar w:fldCharType="separate"/>
                </w:r>
                <w:r w:rsidR="00F15449">
                  <w:rPr>
                    <w:noProof/>
                    <w:webHidden/>
                  </w:rPr>
                  <w:t>4</w:t>
                </w:r>
                <w:r w:rsidR="00F15449">
                  <w:rPr>
                    <w:noProof/>
                    <w:webHidden/>
                  </w:rPr>
                  <w:fldChar w:fldCharType="end"/>
                </w:r>
              </w:hyperlink>
            </w:p>
            <w:p w14:paraId="10B2E7A2" w14:textId="77777777" w:rsidR="00F15449" w:rsidRDefault="00A91315">
              <w:pPr>
                <w:pStyle w:val="TOC1"/>
                <w:tabs>
                  <w:tab w:val="left" w:pos="360"/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637159" w:history="1">
                <w:r w:rsidR="00F15449" w:rsidRPr="005D5CCE">
                  <w:rPr>
                    <w:rStyle w:val="Hyperlink"/>
                    <w:noProof/>
                  </w:rPr>
                  <w:t>3</w:t>
                </w:r>
                <w:r w:rsidR="00F15449"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="00F15449" w:rsidRPr="005D5CCE">
                  <w:rPr>
                    <w:rStyle w:val="Hyperlink"/>
                    <w:noProof/>
                  </w:rPr>
                  <w:t>createShipment</w:t>
                </w:r>
                <w:r w:rsidR="00F15449">
                  <w:rPr>
                    <w:noProof/>
                    <w:webHidden/>
                  </w:rPr>
                  <w:tab/>
                </w:r>
                <w:r w:rsidR="00F15449">
                  <w:rPr>
                    <w:noProof/>
                    <w:webHidden/>
                  </w:rPr>
                  <w:fldChar w:fldCharType="begin"/>
                </w:r>
                <w:r w:rsidR="00F15449">
                  <w:rPr>
                    <w:noProof/>
                    <w:webHidden/>
                  </w:rPr>
                  <w:instrText xml:space="preserve"> PAGEREF _Toc452637159 \h </w:instrText>
                </w:r>
                <w:r w:rsidR="00F15449">
                  <w:rPr>
                    <w:noProof/>
                    <w:webHidden/>
                  </w:rPr>
                </w:r>
                <w:r w:rsidR="00F15449">
                  <w:rPr>
                    <w:noProof/>
                    <w:webHidden/>
                  </w:rPr>
                  <w:fldChar w:fldCharType="separate"/>
                </w:r>
                <w:r w:rsidR="00F15449">
                  <w:rPr>
                    <w:noProof/>
                    <w:webHidden/>
                  </w:rPr>
                  <w:t>4</w:t>
                </w:r>
                <w:r w:rsidR="00F15449">
                  <w:rPr>
                    <w:noProof/>
                    <w:webHidden/>
                  </w:rPr>
                  <w:fldChar w:fldCharType="end"/>
                </w:r>
              </w:hyperlink>
            </w:p>
            <w:p w14:paraId="3A6CE2C8" w14:textId="77777777" w:rsidR="00F15449" w:rsidRDefault="00A91315">
              <w:pPr>
                <w:pStyle w:val="TOC2"/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637160" w:history="1">
                <w:r w:rsidR="00F15449" w:rsidRPr="005D5CCE">
                  <w:rPr>
                    <w:rStyle w:val="Hyperlink"/>
                    <w:noProof/>
                  </w:rPr>
                  <w:t>3.1</w:t>
                </w:r>
                <w:r w:rsidR="00F15449"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="00F15449" w:rsidRPr="005D5CCE">
                  <w:rPr>
                    <w:rStyle w:val="Hyperlink"/>
                    <w:noProof/>
                  </w:rPr>
                  <w:t>Request</w:t>
                </w:r>
                <w:r w:rsidR="00F15449">
                  <w:rPr>
                    <w:noProof/>
                    <w:webHidden/>
                  </w:rPr>
                  <w:tab/>
                </w:r>
                <w:r w:rsidR="00F15449">
                  <w:rPr>
                    <w:noProof/>
                    <w:webHidden/>
                  </w:rPr>
                  <w:fldChar w:fldCharType="begin"/>
                </w:r>
                <w:r w:rsidR="00F15449">
                  <w:rPr>
                    <w:noProof/>
                    <w:webHidden/>
                  </w:rPr>
                  <w:instrText xml:space="preserve"> PAGEREF _Toc452637160 \h </w:instrText>
                </w:r>
                <w:r w:rsidR="00F15449">
                  <w:rPr>
                    <w:noProof/>
                    <w:webHidden/>
                  </w:rPr>
                </w:r>
                <w:r w:rsidR="00F15449">
                  <w:rPr>
                    <w:noProof/>
                    <w:webHidden/>
                  </w:rPr>
                  <w:fldChar w:fldCharType="separate"/>
                </w:r>
                <w:r w:rsidR="00F15449">
                  <w:rPr>
                    <w:noProof/>
                    <w:webHidden/>
                  </w:rPr>
                  <w:t>4</w:t>
                </w:r>
                <w:r w:rsidR="00F15449">
                  <w:rPr>
                    <w:noProof/>
                    <w:webHidden/>
                  </w:rPr>
                  <w:fldChar w:fldCharType="end"/>
                </w:r>
              </w:hyperlink>
            </w:p>
            <w:p w14:paraId="7E44DD95" w14:textId="77777777" w:rsidR="00F15449" w:rsidRDefault="00A91315">
              <w:pPr>
                <w:pStyle w:val="TOC2"/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637161" w:history="1">
                <w:r w:rsidR="00F15449" w:rsidRPr="005D5CCE">
                  <w:rPr>
                    <w:rStyle w:val="Hyperlink"/>
                    <w:noProof/>
                  </w:rPr>
                  <w:t>3.2</w:t>
                </w:r>
                <w:r w:rsidR="00F15449"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="00F15449" w:rsidRPr="005D5CCE">
                  <w:rPr>
                    <w:rStyle w:val="Hyperlink"/>
                    <w:noProof/>
                  </w:rPr>
                  <w:t>Response</w:t>
                </w:r>
                <w:r w:rsidR="00F15449">
                  <w:rPr>
                    <w:noProof/>
                    <w:webHidden/>
                  </w:rPr>
                  <w:tab/>
                </w:r>
                <w:r w:rsidR="00F15449">
                  <w:rPr>
                    <w:noProof/>
                    <w:webHidden/>
                  </w:rPr>
                  <w:fldChar w:fldCharType="begin"/>
                </w:r>
                <w:r w:rsidR="00F15449">
                  <w:rPr>
                    <w:noProof/>
                    <w:webHidden/>
                  </w:rPr>
                  <w:instrText xml:space="preserve"> PAGEREF _Toc452637161 \h </w:instrText>
                </w:r>
                <w:r w:rsidR="00F15449">
                  <w:rPr>
                    <w:noProof/>
                    <w:webHidden/>
                  </w:rPr>
                </w:r>
                <w:r w:rsidR="00F15449">
                  <w:rPr>
                    <w:noProof/>
                    <w:webHidden/>
                  </w:rPr>
                  <w:fldChar w:fldCharType="separate"/>
                </w:r>
                <w:r w:rsidR="00F15449">
                  <w:rPr>
                    <w:noProof/>
                    <w:webHidden/>
                  </w:rPr>
                  <w:t>5</w:t>
                </w:r>
                <w:r w:rsidR="00F15449">
                  <w:rPr>
                    <w:noProof/>
                    <w:webHidden/>
                  </w:rPr>
                  <w:fldChar w:fldCharType="end"/>
                </w:r>
              </w:hyperlink>
            </w:p>
            <w:p w14:paraId="32F58F8C" w14:textId="77777777" w:rsidR="00F15449" w:rsidRDefault="00A91315">
              <w:pPr>
                <w:pStyle w:val="TOC2"/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637162" w:history="1">
                <w:r w:rsidR="00F15449" w:rsidRPr="005D5CCE">
                  <w:rPr>
                    <w:rStyle w:val="Hyperlink"/>
                    <w:noProof/>
                  </w:rPr>
                  <w:t>3.3</w:t>
                </w:r>
                <w:r w:rsidR="00F15449"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="00F15449" w:rsidRPr="005D5CCE">
                  <w:rPr>
                    <w:rStyle w:val="Hyperlink"/>
                    <w:noProof/>
                  </w:rPr>
                  <w:t>Process</w:t>
                </w:r>
                <w:r w:rsidR="00F15449">
                  <w:rPr>
                    <w:noProof/>
                    <w:webHidden/>
                  </w:rPr>
                  <w:tab/>
                </w:r>
                <w:r w:rsidR="00F15449">
                  <w:rPr>
                    <w:noProof/>
                    <w:webHidden/>
                  </w:rPr>
                  <w:fldChar w:fldCharType="begin"/>
                </w:r>
                <w:r w:rsidR="00F15449">
                  <w:rPr>
                    <w:noProof/>
                    <w:webHidden/>
                  </w:rPr>
                  <w:instrText xml:space="preserve"> PAGEREF _Toc452637162 \h </w:instrText>
                </w:r>
                <w:r w:rsidR="00F15449">
                  <w:rPr>
                    <w:noProof/>
                    <w:webHidden/>
                  </w:rPr>
                </w:r>
                <w:r w:rsidR="00F15449">
                  <w:rPr>
                    <w:noProof/>
                    <w:webHidden/>
                  </w:rPr>
                  <w:fldChar w:fldCharType="separate"/>
                </w:r>
                <w:r w:rsidR="00F15449">
                  <w:rPr>
                    <w:noProof/>
                    <w:webHidden/>
                  </w:rPr>
                  <w:t>5</w:t>
                </w:r>
                <w:r w:rsidR="00F15449">
                  <w:rPr>
                    <w:noProof/>
                    <w:webHidden/>
                  </w:rPr>
                  <w:fldChar w:fldCharType="end"/>
                </w:r>
              </w:hyperlink>
            </w:p>
            <w:p w14:paraId="1190AF6D" w14:textId="77777777" w:rsidR="00F15449" w:rsidRDefault="00A91315">
              <w:pPr>
                <w:pStyle w:val="TOC1"/>
                <w:tabs>
                  <w:tab w:val="left" w:pos="360"/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637163" w:history="1">
                <w:r w:rsidR="00F15449" w:rsidRPr="005D5CCE">
                  <w:rPr>
                    <w:rStyle w:val="Hyperlink"/>
                    <w:noProof/>
                  </w:rPr>
                  <w:t>4</w:t>
                </w:r>
                <w:r w:rsidR="00F15449"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="00F15449" w:rsidRPr="005D5CCE">
                  <w:rPr>
                    <w:rStyle w:val="Hyperlink"/>
                    <w:noProof/>
                  </w:rPr>
                  <w:t>getShipment</w:t>
                </w:r>
                <w:r w:rsidR="00F15449">
                  <w:rPr>
                    <w:noProof/>
                    <w:webHidden/>
                  </w:rPr>
                  <w:tab/>
                </w:r>
                <w:r w:rsidR="00F15449">
                  <w:rPr>
                    <w:noProof/>
                    <w:webHidden/>
                  </w:rPr>
                  <w:fldChar w:fldCharType="begin"/>
                </w:r>
                <w:r w:rsidR="00F15449">
                  <w:rPr>
                    <w:noProof/>
                    <w:webHidden/>
                  </w:rPr>
                  <w:instrText xml:space="preserve"> PAGEREF _Toc452637163 \h </w:instrText>
                </w:r>
                <w:r w:rsidR="00F15449">
                  <w:rPr>
                    <w:noProof/>
                    <w:webHidden/>
                  </w:rPr>
                </w:r>
                <w:r w:rsidR="00F15449">
                  <w:rPr>
                    <w:noProof/>
                    <w:webHidden/>
                  </w:rPr>
                  <w:fldChar w:fldCharType="separate"/>
                </w:r>
                <w:r w:rsidR="00F15449">
                  <w:rPr>
                    <w:noProof/>
                    <w:webHidden/>
                  </w:rPr>
                  <w:t>5</w:t>
                </w:r>
                <w:r w:rsidR="00F15449">
                  <w:rPr>
                    <w:noProof/>
                    <w:webHidden/>
                  </w:rPr>
                  <w:fldChar w:fldCharType="end"/>
                </w:r>
              </w:hyperlink>
            </w:p>
            <w:p w14:paraId="76A69999" w14:textId="77777777" w:rsidR="00F15449" w:rsidRDefault="00A91315">
              <w:pPr>
                <w:pStyle w:val="TOC2"/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637164" w:history="1">
                <w:r w:rsidR="00F15449" w:rsidRPr="005D5CCE">
                  <w:rPr>
                    <w:rStyle w:val="Hyperlink"/>
                    <w:noProof/>
                  </w:rPr>
                  <w:t>4.1</w:t>
                </w:r>
                <w:r w:rsidR="00F15449"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="00F15449" w:rsidRPr="005D5CCE">
                  <w:rPr>
                    <w:rStyle w:val="Hyperlink"/>
                    <w:noProof/>
                  </w:rPr>
                  <w:t>Request</w:t>
                </w:r>
                <w:r w:rsidR="00F15449">
                  <w:rPr>
                    <w:noProof/>
                    <w:webHidden/>
                  </w:rPr>
                  <w:tab/>
                </w:r>
                <w:r w:rsidR="00F15449">
                  <w:rPr>
                    <w:noProof/>
                    <w:webHidden/>
                  </w:rPr>
                  <w:fldChar w:fldCharType="begin"/>
                </w:r>
                <w:r w:rsidR="00F15449">
                  <w:rPr>
                    <w:noProof/>
                    <w:webHidden/>
                  </w:rPr>
                  <w:instrText xml:space="preserve"> PAGEREF _Toc452637164 \h </w:instrText>
                </w:r>
                <w:r w:rsidR="00F15449">
                  <w:rPr>
                    <w:noProof/>
                    <w:webHidden/>
                  </w:rPr>
                </w:r>
                <w:r w:rsidR="00F15449">
                  <w:rPr>
                    <w:noProof/>
                    <w:webHidden/>
                  </w:rPr>
                  <w:fldChar w:fldCharType="separate"/>
                </w:r>
                <w:r w:rsidR="00F15449">
                  <w:rPr>
                    <w:noProof/>
                    <w:webHidden/>
                  </w:rPr>
                  <w:t>5</w:t>
                </w:r>
                <w:r w:rsidR="00F15449">
                  <w:rPr>
                    <w:noProof/>
                    <w:webHidden/>
                  </w:rPr>
                  <w:fldChar w:fldCharType="end"/>
                </w:r>
              </w:hyperlink>
            </w:p>
            <w:p w14:paraId="705F7AD7" w14:textId="77777777" w:rsidR="00F15449" w:rsidRDefault="00A91315">
              <w:pPr>
                <w:pStyle w:val="TOC2"/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637165" w:history="1">
                <w:r w:rsidR="00F15449" w:rsidRPr="005D5CCE">
                  <w:rPr>
                    <w:rStyle w:val="Hyperlink"/>
                    <w:noProof/>
                  </w:rPr>
                  <w:t>4.2</w:t>
                </w:r>
                <w:r w:rsidR="00F15449"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="00F15449" w:rsidRPr="005D5CCE">
                  <w:rPr>
                    <w:rStyle w:val="Hyperlink"/>
                    <w:noProof/>
                  </w:rPr>
                  <w:t>Response</w:t>
                </w:r>
                <w:r w:rsidR="00F15449">
                  <w:rPr>
                    <w:noProof/>
                    <w:webHidden/>
                  </w:rPr>
                  <w:tab/>
                </w:r>
                <w:r w:rsidR="00F15449">
                  <w:rPr>
                    <w:noProof/>
                    <w:webHidden/>
                  </w:rPr>
                  <w:fldChar w:fldCharType="begin"/>
                </w:r>
                <w:r w:rsidR="00F15449">
                  <w:rPr>
                    <w:noProof/>
                    <w:webHidden/>
                  </w:rPr>
                  <w:instrText xml:space="preserve"> PAGEREF _Toc452637165 \h </w:instrText>
                </w:r>
                <w:r w:rsidR="00F15449">
                  <w:rPr>
                    <w:noProof/>
                    <w:webHidden/>
                  </w:rPr>
                </w:r>
                <w:r w:rsidR="00F15449">
                  <w:rPr>
                    <w:noProof/>
                    <w:webHidden/>
                  </w:rPr>
                  <w:fldChar w:fldCharType="separate"/>
                </w:r>
                <w:r w:rsidR="00F15449">
                  <w:rPr>
                    <w:noProof/>
                    <w:webHidden/>
                  </w:rPr>
                  <w:t>6</w:t>
                </w:r>
                <w:r w:rsidR="00F15449">
                  <w:rPr>
                    <w:noProof/>
                    <w:webHidden/>
                  </w:rPr>
                  <w:fldChar w:fldCharType="end"/>
                </w:r>
              </w:hyperlink>
            </w:p>
            <w:p w14:paraId="19F8787A" w14:textId="77777777" w:rsidR="00F15449" w:rsidRDefault="00A91315">
              <w:pPr>
                <w:pStyle w:val="TOC2"/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637166" w:history="1">
                <w:r w:rsidR="00F15449" w:rsidRPr="005D5CCE">
                  <w:rPr>
                    <w:rStyle w:val="Hyperlink"/>
                    <w:noProof/>
                  </w:rPr>
                  <w:t>4.3</w:t>
                </w:r>
                <w:r w:rsidR="00F15449"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="00F15449" w:rsidRPr="005D5CCE">
                  <w:rPr>
                    <w:rStyle w:val="Hyperlink"/>
                    <w:noProof/>
                  </w:rPr>
                  <w:t>Process</w:t>
                </w:r>
                <w:r w:rsidR="00F15449">
                  <w:rPr>
                    <w:noProof/>
                    <w:webHidden/>
                  </w:rPr>
                  <w:tab/>
                </w:r>
                <w:r w:rsidR="00F15449">
                  <w:rPr>
                    <w:noProof/>
                    <w:webHidden/>
                  </w:rPr>
                  <w:fldChar w:fldCharType="begin"/>
                </w:r>
                <w:r w:rsidR="00F15449">
                  <w:rPr>
                    <w:noProof/>
                    <w:webHidden/>
                  </w:rPr>
                  <w:instrText xml:space="preserve"> PAGEREF _Toc452637166 \h </w:instrText>
                </w:r>
                <w:r w:rsidR="00F15449">
                  <w:rPr>
                    <w:noProof/>
                    <w:webHidden/>
                  </w:rPr>
                </w:r>
                <w:r w:rsidR="00F15449">
                  <w:rPr>
                    <w:noProof/>
                    <w:webHidden/>
                  </w:rPr>
                  <w:fldChar w:fldCharType="separate"/>
                </w:r>
                <w:r w:rsidR="00F15449">
                  <w:rPr>
                    <w:noProof/>
                    <w:webHidden/>
                  </w:rPr>
                  <w:t>7</w:t>
                </w:r>
                <w:r w:rsidR="00F15449">
                  <w:rPr>
                    <w:noProof/>
                    <w:webHidden/>
                  </w:rPr>
                  <w:fldChar w:fldCharType="end"/>
                </w:r>
              </w:hyperlink>
            </w:p>
            <w:p w14:paraId="6C32A939" w14:textId="77777777" w:rsidR="00F15449" w:rsidRDefault="00A91315">
              <w:pPr>
                <w:pStyle w:val="TOC1"/>
                <w:tabs>
                  <w:tab w:val="left" w:pos="360"/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637167" w:history="1">
                <w:r w:rsidR="00F15449" w:rsidRPr="005D5CCE">
                  <w:rPr>
                    <w:rStyle w:val="Hyperlink"/>
                    <w:noProof/>
                  </w:rPr>
                  <w:t>5</w:t>
                </w:r>
                <w:r w:rsidR="00F15449"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="00F15449" w:rsidRPr="005D5CCE">
                  <w:rPr>
                    <w:rStyle w:val="Hyperlink"/>
                    <w:noProof/>
                  </w:rPr>
                  <w:t>deleteShipment</w:t>
                </w:r>
                <w:r w:rsidR="00F15449">
                  <w:rPr>
                    <w:noProof/>
                    <w:webHidden/>
                  </w:rPr>
                  <w:tab/>
                </w:r>
                <w:r w:rsidR="00F15449">
                  <w:rPr>
                    <w:noProof/>
                    <w:webHidden/>
                  </w:rPr>
                  <w:fldChar w:fldCharType="begin"/>
                </w:r>
                <w:r w:rsidR="00F15449">
                  <w:rPr>
                    <w:noProof/>
                    <w:webHidden/>
                  </w:rPr>
                  <w:instrText xml:space="preserve"> PAGEREF _Toc452637167 \h </w:instrText>
                </w:r>
                <w:r w:rsidR="00F15449">
                  <w:rPr>
                    <w:noProof/>
                    <w:webHidden/>
                  </w:rPr>
                </w:r>
                <w:r w:rsidR="00F15449">
                  <w:rPr>
                    <w:noProof/>
                    <w:webHidden/>
                  </w:rPr>
                  <w:fldChar w:fldCharType="separate"/>
                </w:r>
                <w:r w:rsidR="00F15449">
                  <w:rPr>
                    <w:noProof/>
                    <w:webHidden/>
                  </w:rPr>
                  <w:t>7</w:t>
                </w:r>
                <w:r w:rsidR="00F15449">
                  <w:rPr>
                    <w:noProof/>
                    <w:webHidden/>
                  </w:rPr>
                  <w:fldChar w:fldCharType="end"/>
                </w:r>
              </w:hyperlink>
            </w:p>
            <w:p w14:paraId="6E92E5CB" w14:textId="77777777" w:rsidR="00F15449" w:rsidRDefault="00A91315">
              <w:pPr>
                <w:pStyle w:val="TOC2"/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637168" w:history="1">
                <w:r w:rsidR="00F15449" w:rsidRPr="005D5CCE">
                  <w:rPr>
                    <w:rStyle w:val="Hyperlink"/>
                    <w:noProof/>
                  </w:rPr>
                  <w:t>5.1</w:t>
                </w:r>
                <w:r w:rsidR="00F15449"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="00F15449" w:rsidRPr="005D5CCE">
                  <w:rPr>
                    <w:rStyle w:val="Hyperlink"/>
                    <w:noProof/>
                  </w:rPr>
                  <w:t>Request</w:t>
                </w:r>
                <w:r w:rsidR="00F15449">
                  <w:rPr>
                    <w:noProof/>
                    <w:webHidden/>
                  </w:rPr>
                  <w:tab/>
                </w:r>
                <w:r w:rsidR="00F15449">
                  <w:rPr>
                    <w:noProof/>
                    <w:webHidden/>
                  </w:rPr>
                  <w:fldChar w:fldCharType="begin"/>
                </w:r>
                <w:r w:rsidR="00F15449">
                  <w:rPr>
                    <w:noProof/>
                    <w:webHidden/>
                  </w:rPr>
                  <w:instrText xml:space="preserve"> PAGEREF _Toc452637168 \h </w:instrText>
                </w:r>
                <w:r w:rsidR="00F15449">
                  <w:rPr>
                    <w:noProof/>
                    <w:webHidden/>
                  </w:rPr>
                </w:r>
                <w:r w:rsidR="00F15449">
                  <w:rPr>
                    <w:noProof/>
                    <w:webHidden/>
                  </w:rPr>
                  <w:fldChar w:fldCharType="separate"/>
                </w:r>
                <w:r w:rsidR="00F15449">
                  <w:rPr>
                    <w:noProof/>
                    <w:webHidden/>
                  </w:rPr>
                  <w:t>7</w:t>
                </w:r>
                <w:r w:rsidR="00F15449">
                  <w:rPr>
                    <w:noProof/>
                    <w:webHidden/>
                  </w:rPr>
                  <w:fldChar w:fldCharType="end"/>
                </w:r>
              </w:hyperlink>
            </w:p>
            <w:p w14:paraId="148680C7" w14:textId="77777777" w:rsidR="00F15449" w:rsidRDefault="00A91315">
              <w:pPr>
                <w:pStyle w:val="TOC2"/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637169" w:history="1">
                <w:r w:rsidR="00F15449" w:rsidRPr="005D5CCE">
                  <w:rPr>
                    <w:rStyle w:val="Hyperlink"/>
                    <w:noProof/>
                  </w:rPr>
                  <w:t>5.2</w:t>
                </w:r>
                <w:r w:rsidR="00F15449"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="00F15449" w:rsidRPr="005D5CCE">
                  <w:rPr>
                    <w:rStyle w:val="Hyperlink"/>
                    <w:noProof/>
                  </w:rPr>
                  <w:t>Response</w:t>
                </w:r>
                <w:r w:rsidR="00F15449">
                  <w:rPr>
                    <w:noProof/>
                    <w:webHidden/>
                  </w:rPr>
                  <w:tab/>
                </w:r>
                <w:r w:rsidR="00F15449">
                  <w:rPr>
                    <w:noProof/>
                    <w:webHidden/>
                  </w:rPr>
                  <w:fldChar w:fldCharType="begin"/>
                </w:r>
                <w:r w:rsidR="00F15449">
                  <w:rPr>
                    <w:noProof/>
                    <w:webHidden/>
                  </w:rPr>
                  <w:instrText xml:space="preserve"> PAGEREF _Toc452637169 \h </w:instrText>
                </w:r>
                <w:r w:rsidR="00F15449">
                  <w:rPr>
                    <w:noProof/>
                    <w:webHidden/>
                  </w:rPr>
                </w:r>
                <w:r w:rsidR="00F15449">
                  <w:rPr>
                    <w:noProof/>
                    <w:webHidden/>
                  </w:rPr>
                  <w:fldChar w:fldCharType="separate"/>
                </w:r>
                <w:r w:rsidR="00F15449">
                  <w:rPr>
                    <w:noProof/>
                    <w:webHidden/>
                  </w:rPr>
                  <w:t>7</w:t>
                </w:r>
                <w:r w:rsidR="00F15449">
                  <w:rPr>
                    <w:noProof/>
                    <w:webHidden/>
                  </w:rPr>
                  <w:fldChar w:fldCharType="end"/>
                </w:r>
              </w:hyperlink>
            </w:p>
            <w:p w14:paraId="070718A8" w14:textId="77777777" w:rsidR="00F15449" w:rsidRDefault="00A91315">
              <w:pPr>
                <w:pStyle w:val="TOC2"/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637170" w:history="1">
                <w:r w:rsidR="00F15449" w:rsidRPr="005D5CCE">
                  <w:rPr>
                    <w:rStyle w:val="Hyperlink"/>
                    <w:noProof/>
                  </w:rPr>
                  <w:t>5.3</w:t>
                </w:r>
                <w:r w:rsidR="00F15449"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="00F15449" w:rsidRPr="005D5CCE">
                  <w:rPr>
                    <w:rStyle w:val="Hyperlink"/>
                    <w:noProof/>
                  </w:rPr>
                  <w:t>Process</w:t>
                </w:r>
                <w:r w:rsidR="00F15449">
                  <w:rPr>
                    <w:noProof/>
                    <w:webHidden/>
                  </w:rPr>
                  <w:tab/>
                </w:r>
                <w:r w:rsidR="00F15449">
                  <w:rPr>
                    <w:noProof/>
                    <w:webHidden/>
                  </w:rPr>
                  <w:fldChar w:fldCharType="begin"/>
                </w:r>
                <w:r w:rsidR="00F15449">
                  <w:rPr>
                    <w:noProof/>
                    <w:webHidden/>
                  </w:rPr>
                  <w:instrText xml:space="preserve"> PAGEREF _Toc452637170 \h </w:instrText>
                </w:r>
                <w:r w:rsidR="00F15449">
                  <w:rPr>
                    <w:noProof/>
                    <w:webHidden/>
                  </w:rPr>
                </w:r>
                <w:r w:rsidR="00F15449">
                  <w:rPr>
                    <w:noProof/>
                    <w:webHidden/>
                  </w:rPr>
                  <w:fldChar w:fldCharType="separate"/>
                </w:r>
                <w:r w:rsidR="00F15449">
                  <w:rPr>
                    <w:noProof/>
                    <w:webHidden/>
                  </w:rPr>
                  <w:t>7</w:t>
                </w:r>
                <w:r w:rsidR="00F15449">
                  <w:rPr>
                    <w:noProof/>
                    <w:webHidden/>
                  </w:rPr>
                  <w:fldChar w:fldCharType="end"/>
                </w:r>
              </w:hyperlink>
            </w:p>
            <w:p w14:paraId="364987A6" w14:textId="77777777" w:rsidR="00F15449" w:rsidRDefault="00A91315">
              <w:pPr>
                <w:pStyle w:val="TOC1"/>
                <w:tabs>
                  <w:tab w:val="left" w:pos="360"/>
                  <w:tab w:val="right" w:leader="dot" w:pos="935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637171" w:history="1">
                <w:r w:rsidR="00F15449" w:rsidRPr="005D5CCE">
                  <w:rPr>
                    <w:rStyle w:val="Hyperlink"/>
                    <w:noProof/>
                  </w:rPr>
                  <w:t>6</w:t>
                </w:r>
                <w:r w:rsidR="00F15449"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="00F15449" w:rsidRPr="005D5CCE">
                  <w:rPr>
                    <w:rStyle w:val="Hyperlink"/>
                    <w:noProof/>
                  </w:rPr>
                  <w:t>trackShipment</w:t>
                </w:r>
                <w:r w:rsidR="00F15449">
                  <w:rPr>
                    <w:noProof/>
                    <w:webHidden/>
                  </w:rPr>
                  <w:tab/>
                </w:r>
                <w:r w:rsidR="00F15449">
                  <w:rPr>
                    <w:noProof/>
                    <w:webHidden/>
                  </w:rPr>
                  <w:fldChar w:fldCharType="begin"/>
                </w:r>
                <w:r w:rsidR="00F15449">
                  <w:rPr>
                    <w:noProof/>
                    <w:webHidden/>
                  </w:rPr>
                  <w:instrText xml:space="preserve"> PAGEREF _Toc452637171 \h </w:instrText>
                </w:r>
                <w:r w:rsidR="00F15449">
                  <w:rPr>
                    <w:noProof/>
                    <w:webHidden/>
                  </w:rPr>
                </w:r>
                <w:r w:rsidR="00F15449">
                  <w:rPr>
                    <w:noProof/>
                    <w:webHidden/>
                  </w:rPr>
                  <w:fldChar w:fldCharType="separate"/>
                </w:r>
                <w:r w:rsidR="00F15449">
                  <w:rPr>
                    <w:noProof/>
                    <w:webHidden/>
                  </w:rPr>
                  <w:t>8</w:t>
                </w:r>
                <w:r w:rsidR="00F15449">
                  <w:rPr>
                    <w:noProof/>
                    <w:webHidden/>
                  </w:rPr>
                  <w:fldChar w:fldCharType="end"/>
                </w:r>
              </w:hyperlink>
            </w:p>
            <w:p w14:paraId="3DE5C1FF" w14:textId="77777777" w:rsidR="00F15449" w:rsidRDefault="00A91315">
              <w:pPr>
                <w:pStyle w:val="TOC2"/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637172" w:history="1">
                <w:r w:rsidR="00F15449" w:rsidRPr="005D5CCE">
                  <w:rPr>
                    <w:rStyle w:val="Hyperlink"/>
                    <w:noProof/>
                  </w:rPr>
                  <w:t>6.1</w:t>
                </w:r>
                <w:r w:rsidR="00F15449"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="00F15449" w:rsidRPr="005D5CCE">
                  <w:rPr>
                    <w:rStyle w:val="Hyperlink"/>
                    <w:noProof/>
                  </w:rPr>
                  <w:t>Request</w:t>
                </w:r>
                <w:r w:rsidR="00F15449">
                  <w:rPr>
                    <w:noProof/>
                    <w:webHidden/>
                  </w:rPr>
                  <w:tab/>
                </w:r>
                <w:r w:rsidR="00F15449">
                  <w:rPr>
                    <w:noProof/>
                    <w:webHidden/>
                  </w:rPr>
                  <w:fldChar w:fldCharType="begin"/>
                </w:r>
                <w:r w:rsidR="00F15449">
                  <w:rPr>
                    <w:noProof/>
                    <w:webHidden/>
                  </w:rPr>
                  <w:instrText xml:space="preserve"> PAGEREF _Toc452637172 \h </w:instrText>
                </w:r>
                <w:r w:rsidR="00F15449">
                  <w:rPr>
                    <w:noProof/>
                    <w:webHidden/>
                  </w:rPr>
                </w:r>
                <w:r w:rsidR="00F15449">
                  <w:rPr>
                    <w:noProof/>
                    <w:webHidden/>
                  </w:rPr>
                  <w:fldChar w:fldCharType="separate"/>
                </w:r>
                <w:r w:rsidR="00F15449">
                  <w:rPr>
                    <w:noProof/>
                    <w:webHidden/>
                  </w:rPr>
                  <w:t>8</w:t>
                </w:r>
                <w:r w:rsidR="00F15449">
                  <w:rPr>
                    <w:noProof/>
                    <w:webHidden/>
                  </w:rPr>
                  <w:fldChar w:fldCharType="end"/>
                </w:r>
              </w:hyperlink>
            </w:p>
            <w:p w14:paraId="3250338C" w14:textId="77777777" w:rsidR="00F15449" w:rsidRDefault="00A91315">
              <w:pPr>
                <w:pStyle w:val="TOC2"/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52637173" w:history="1">
                <w:r w:rsidR="00F15449" w:rsidRPr="005D5CCE">
                  <w:rPr>
                    <w:rStyle w:val="Hyperlink"/>
                    <w:noProof/>
                  </w:rPr>
                  <w:t>6.2</w:t>
                </w:r>
                <w:r w:rsidR="00F15449">
                  <w:rPr>
                    <w:rFonts w:eastAsiaTheme="minorEastAsia"/>
                    <w:noProof/>
                    <w:color w:val="auto"/>
                    <w:sz w:val="22"/>
                    <w:szCs w:val="22"/>
                    <w:lang w:eastAsia="en-US"/>
                  </w:rPr>
                  <w:tab/>
                </w:r>
                <w:r w:rsidR="00F15449" w:rsidRPr="005D5CCE">
                  <w:rPr>
                    <w:rStyle w:val="Hyperlink"/>
                    <w:noProof/>
                  </w:rPr>
                  <w:t>Response</w:t>
                </w:r>
                <w:r w:rsidR="00F15449">
                  <w:rPr>
                    <w:noProof/>
                    <w:webHidden/>
                  </w:rPr>
                  <w:tab/>
                </w:r>
                <w:r w:rsidR="00F15449">
                  <w:rPr>
                    <w:noProof/>
                    <w:webHidden/>
                  </w:rPr>
                  <w:fldChar w:fldCharType="begin"/>
                </w:r>
                <w:r w:rsidR="00F15449">
                  <w:rPr>
                    <w:noProof/>
                    <w:webHidden/>
                  </w:rPr>
                  <w:instrText xml:space="preserve"> PAGEREF _Toc452637173 \h </w:instrText>
                </w:r>
                <w:r w:rsidR="00F15449">
                  <w:rPr>
                    <w:noProof/>
                    <w:webHidden/>
                  </w:rPr>
                </w:r>
                <w:r w:rsidR="00F15449">
                  <w:rPr>
                    <w:noProof/>
                    <w:webHidden/>
                  </w:rPr>
                  <w:fldChar w:fldCharType="separate"/>
                </w:r>
                <w:r w:rsidR="00F15449">
                  <w:rPr>
                    <w:noProof/>
                    <w:webHidden/>
                  </w:rPr>
                  <w:t>8</w:t>
                </w:r>
                <w:r w:rsidR="00F15449">
                  <w:rPr>
                    <w:noProof/>
                    <w:webHidden/>
                  </w:rPr>
                  <w:fldChar w:fldCharType="end"/>
                </w:r>
              </w:hyperlink>
            </w:p>
            <w:p w14:paraId="17555179" w14:textId="5E3A8D65" w:rsidR="00F6211A" w:rsidRPr="00305C28" w:rsidRDefault="008370EC" w:rsidP="00F6211A">
              <w:pPr>
                <w:rPr>
                  <w:rFonts w:ascii="Lato" w:hAnsi="Lato"/>
                </w:rPr>
              </w:pPr>
              <w:r w:rsidRPr="008370EC">
                <w:rPr>
                  <w:rFonts w:ascii="Lato" w:hAnsi="Lato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319D4D" w14:textId="77777777" w:rsidR="008E4AA6" w:rsidRDefault="008E4AA6">
      <w:pPr>
        <w:rPr>
          <w:b/>
          <w:bCs/>
          <w:caps/>
          <w:color w:val="244061" w:themeColor="accent1" w:themeShade="80"/>
          <w:sz w:val="28"/>
        </w:rPr>
      </w:pPr>
      <w:r>
        <w:br w:type="page"/>
      </w:r>
    </w:p>
    <w:p w14:paraId="06563CB1" w14:textId="1BD22712" w:rsidR="001F7AFD" w:rsidRDefault="00614313" w:rsidP="00614313">
      <w:pPr>
        <w:pStyle w:val="Heading1"/>
      </w:pPr>
      <w:bookmarkStart w:id="0" w:name="_Toc452637153"/>
      <w:r>
        <w:lastRenderedPageBreak/>
        <w:t>Introduction</w:t>
      </w:r>
      <w:bookmarkStart w:id="1" w:name="_GoBack"/>
      <w:bookmarkEnd w:id="0"/>
      <w:bookmarkEnd w:id="1"/>
    </w:p>
    <w:p w14:paraId="1E383B90" w14:textId="601C28DE" w:rsidR="00CB012F" w:rsidRDefault="00E82AF7" w:rsidP="00CB012F">
      <w:pPr>
        <w:rPr>
          <w:color w:val="262626" w:themeColor="text1" w:themeTint="D9"/>
        </w:rPr>
      </w:pPr>
      <w:r>
        <w:rPr>
          <w:color w:val="262626" w:themeColor="text1" w:themeTint="D9"/>
        </w:rPr>
        <w:t>With the purpose of verifying the output after studying and training time, new member need to complete this exercise</w:t>
      </w:r>
      <w:r w:rsidR="00F12F2A">
        <w:rPr>
          <w:color w:val="262626" w:themeColor="text1" w:themeTint="D9"/>
        </w:rPr>
        <w:t xml:space="preserve"> to show how he is ready to join </w:t>
      </w:r>
      <w:proofErr w:type="spellStart"/>
      <w:r w:rsidR="00F12F2A">
        <w:rPr>
          <w:color w:val="262626" w:themeColor="text1" w:themeTint="D9"/>
        </w:rPr>
        <w:t>Temando</w:t>
      </w:r>
      <w:proofErr w:type="spellEnd"/>
      <w:r w:rsidR="00F12F2A">
        <w:rPr>
          <w:color w:val="262626" w:themeColor="text1" w:themeTint="D9"/>
        </w:rPr>
        <w:t xml:space="preserve"> project.</w:t>
      </w:r>
    </w:p>
    <w:p w14:paraId="2E70B69B" w14:textId="64798E51" w:rsidR="006229AA" w:rsidRDefault="006229AA" w:rsidP="00CB012F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We need to use </w:t>
      </w:r>
      <w:proofErr w:type="spellStart"/>
      <w:r>
        <w:rPr>
          <w:color w:val="262626" w:themeColor="text1" w:themeTint="D9"/>
        </w:rPr>
        <w:t>NodeJS</w:t>
      </w:r>
      <w:proofErr w:type="spellEnd"/>
      <w:r>
        <w:rPr>
          <w:color w:val="262626" w:themeColor="text1" w:themeTint="D9"/>
        </w:rPr>
        <w:t xml:space="preserve"> to complete this exercise.</w:t>
      </w:r>
    </w:p>
    <w:p w14:paraId="1F73323F" w14:textId="1EB44A80" w:rsidR="005C4924" w:rsidRPr="004C3852" w:rsidRDefault="004C3852" w:rsidP="004C3852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The idea is to simulate a simple shipping work follow with below </w:t>
      </w:r>
      <w:r w:rsidRPr="005F3AC2">
        <w:rPr>
          <w:b/>
          <w:color w:val="262626" w:themeColor="text1" w:themeTint="D9"/>
        </w:rPr>
        <w:t>REST API</w:t>
      </w:r>
      <w:r w:rsidR="00E9468F" w:rsidRPr="005F3AC2">
        <w:rPr>
          <w:b/>
          <w:color w:val="262626" w:themeColor="text1" w:themeTint="D9"/>
        </w:rPr>
        <w:t>s</w:t>
      </w:r>
      <w:r>
        <w:rPr>
          <w:color w:val="262626" w:themeColor="text1" w:themeTint="D9"/>
        </w:rPr>
        <w:t>,</w:t>
      </w:r>
    </w:p>
    <w:p w14:paraId="0EAE42F2" w14:textId="4E4AED91" w:rsidR="00E9468F" w:rsidRDefault="00E9468F" w:rsidP="004C3852">
      <w:pPr>
        <w:pStyle w:val="ListParagraph"/>
        <w:numPr>
          <w:ilvl w:val="0"/>
          <w:numId w:val="19"/>
        </w:numPr>
        <w:spacing w:line="336" w:lineRule="auto"/>
        <w:rPr>
          <w:color w:val="262626" w:themeColor="text1" w:themeTint="D9"/>
        </w:rPr>
      </w:pPr>
      <w:proofErr w:type="spellStart"/>
      <w:r>
        <w:rPr>
          <w:color w:val="262626" w:themeColor="text1" w:themeTint="D9"/>
        </w:rPr>
        <w:t>getQuote</w:t>
      </w:r>
      <w:proofErr w:type="spellEnd"/>
    </w:p>
    <w:p w14:paraId="714D378E" w14:textId="56E1C473" w:rsidR="00B95651" w:rsidRDefault="00B95651" w:rsidP="004C3852">
      <w:pPr>
        <w:pStyle w:val="ListParagraph"/>
        <w:numPr>
          <w:ilvl w:val="0"/>
          <w:numId w:val="19"/>
        </w:numPr>
        <w:spacing w:line="336" w:lineRule="auto"/>
        <w:rPr>
          <w:color w:val="262626" w:themeColor="text1" w:themeTint="D9"/>
        </w:rPr>
      </w:pPr>
      <w:proofErr w:type="spellStart"/>
      <w:r>
        <w:rPr>
          <w:color w:val="262626" w:themeColor="text1" w:themeTint="D9"/>
        </w:rPr>
        <w:t>createShipment</w:t>
      </w:r>
      <w:proofErr w:type="spellEnd"/>
    </w:p>
    <w:p w14:paraId="2E3A5EBF" w14:textId="673ECDA0" w:rsidR="00B95651" w:rsidRDefault="00332BBC" w:rsidP="004C3852">
      <w:pPr>
        <w:pStyle w:val="ListParagraph"/>
        <w:numPr>
          <w:ilvl w:val="0"/>
          <w:numId w:val="19"/>
        </w:numPr>
        <w:spacing w:line="336" w:lineRule="auto"/>
        <w:rPr>
          <w:color w:val="262626" w:themeColor="text1" w:themeTint="D9"/>
        </w:rPr>
      </w:pPr>
      <w:proofErr w:type="spellStart"/>
      <w:r>
        <w:rPr>
          <w:color w:val="262626" w:themeColor="text1" w:themeTint="D9"/>
        </w:rPr>
        <w:t>get</w:t>
      </w:r>
      <w:r w:rsidR="00B95651">
        <w:rPr>
          <w:color w:val="262626" w:themeColor="text1" w:themeTint="D9"/>
        </w:rPr>
        <w:t>Shipment</w:t>
      </w:r>
      <w:proofErr w:type="spellEnd"/>
    </w:p>
    <w:p w14:paraId="2664A519" w14:textId="717638BE" w:rsidR="00B95651" w:rsidRDefault="00B95651" w:rsidP="004C3852">
      <w:pPr>
        <w:pStyle w:val="ListParagraph"/>
        <w:numPr>
          <w:ilvl w:val="0"/>
          <w:numId w:val="19"/>
        </w:numPr>
        <w:spacing w:line="336" w:lineRule="auto"/>
        <w:rPr>
          <w:color w:val="262626" w:themeColor="text1" w:themeTint="D9"/>
        </w:rPr>
      </w:pPr>
      <w:proofErr w:type="spellStart"/>
      <w:r>
        <w:rPr>
          <w:color w:val="262626" w:themeColor="text1" w:themeTint="D9"/>
        </w:rPr>
        <w:t>deleteShipment</w:t>
      </w:r>
      <w:proofErr w:type="spellEnd"/>
    </w:p>
    <w:p w14:paraId="26064726" w14:textId="7FA372F9" w:rsidR="0046216F" w:rsidRDefault="00676E5E" w:rsidP="00402E6B">
      <w:pPr>
        <w:pStyle w:val="ListParagraph"/>
        <w:numPr>
          <w:ilvl w:val="0"/>
          <w:numId w:val="19"/>
        </w:numPr>
        <w:spacing w:line="336" w:lineRule="auto"/>
        <w:rPr>
          <w:color w:val="262626" w:themeColor="text1" w:themeTint="D9"/>
        </w:rPr>
      </w:pPr>
      <w:proofErr w:type="spellStart"/>
      <w:r>
        <w:rPr>
          <w:color w:val="262626" w:themeColor="text1" w:themeTint="D9"/>
        </w:rPr>
        <w:t>trackShipment</w:t>
      </w:r>
      <w:proofErr w:type="spellEnd"/>
    </w:p>
    <w:p w14:paraId="11597C17" w14:textId="77777777" w:rsidR="008E4AA6" w:rsidRDefault="008E4AA6" w:rsidP="008E4AA6">
      <w:pPr>
        <w:pStyle w:val="ListParagraph"/>
        <w:spacing w:line="336" w:lineRule="auto"/>
        <w:rPr>
          <w:color w:val="262626" w:themeColor="text1" w:themeTint="D9"/>
        </w:rPr>
      </w:pPr>
    </w:p>
    <w:p w14:paraId="30FA4756" w14:textId="27E73316" w:rsidR="008E4AA6" w:rsidRPr="00402E6B" w:rsidRDefault="008E4AA6" w:rsidP="00DD096F">
      <w:pPr>
        <w:pStyle w:val="ListParagraph"/>
        <w:spacing w:line="336" w:lineRule="auto"/>
        <w:ind w:left="431"/>
        <w:rPr>
          <w:color w:val="262626" w:themeColor="text1" w:themeTint="D9"/>
        </w:rPr>
      </w:pPr>
      <w:r>
        <w:object w:dxaOrig="8880" w:dyaOrig="4944" w14:anchorId="2FED54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15pt;height:244.55pt" o:ole="">
            <v:imagedata r:id="rId11" o:title=""/>
          </v:shape>
          <o:OLEObject Type="Embed" ProgID="Visio.Drawing.11" ShapeID="_x0000_i1025" DrawAspect="Content" ObjectID="_1558765491" r:id="rId12"/>
        </w:object>
      </w:r>
    </w:p>
    <w:p w14:paraId="3A8D89EB" w14:textId="1909F716" w:rsidR="00B645C9" w:rsidRDefault="00AC0086" w:rsidP="00B645C9">
      <w:pPr>
        <w:pStyle w:val="Heading1"/>
      </w:pPr>
      <w:bookmarkStart w:id="2" w:name="_Toc452637154"/>
      <w:r>
        <w:t>getQuote</w:t>
      </w:r>
      <w:bookmarkEnd w:id="2"/>
    </w:p>
    <w:p w14:paraId="4202C2F0" w14:textId="735001D4" w:rsidR="003F05F8" w:rsidRDefault="003F05F8" w:rsidP="00B645C9">
      <w:pPr>
        <w:pStyle w:val="Heading2"/>
      </w:pPr>
      <w:bookmarkStart w:id="3" w:name="_Toc452637155"/>
      <w:r>
        <w:t>Rate data</w:t>
      </w:r>
      <w:bookmarkEnd w:id="3"/>
    </w:p>
    <w:tbl>
      <w:tblPr>
        <w:tblW w:w="6120" w:type="dxa"/>
        <w:tblInd w:w="720" w:type="dxa"/>
        <w:tblLook w:val="04A0" w:firstRow="1" w:lastRow="0" w:firstColumn="1" w:lastColumn="0" w:noHBand="0" w:noVBand="1"/>
      </w:tblPr>
      <w:tblGrid>
        <w:gridCol w:w="1500"/>
        <w:gridCol w:w="2120"/>
        <w:gridCol w:w="1380"/>
        <w:gridCol w:w="1120"/>
      </w:tblGrid>
      <w:tr w:rsidR="002A40AA" w:rsidRPr="002A40AA" w14:paraId="1C08343C" w14:textId="77777777" w:rsidTr="00AD2162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14:paraId="01CD120F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  <w:t>Weight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14:paraId="333A7FC6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  <w:t>Price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14:paraId="66449CDB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  <w:t>From Country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6092"/>
            <w:noWrap/>
            <w:vAlign w:val="bottom"/>
            <w:hideMark/>
          </w:tcPr>
          <w:p w14:paraId="71426ACD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  <w:t>To Country</w:t>
            </w:r>
          </w:p>
        </w:tc>
      </w:tr>
      <w:tr w:rsidR="002A40AA" w:rsidRPr="002A40AA" w14:paraId="625FCCE7" w14:textId="77777777" w:rsidTr="00AD216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9BB8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&lt;= 250 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A4FC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    12,43 USD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0170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DE67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</w:tr>
      <w:tr w:rsidR="002A40AA" w:rsidRPr="002A40AA" w14:paraId="337D4582" w14:textId="77777777" w:rsidTr="00AD216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93F3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500 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8880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    12,43 USD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6B51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F3F2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</w:tr>
      <w:tr w:rsidR="002A40AA" w:rsidRPr="002A40AA" w14:paraId="2F29DDE0" w14:textId="77777777" w:rsidTr="00AD216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67B7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750 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B481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    15,42 USD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492EE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574AE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</w:tr>
      <w:tr w:rsidR="002A40AA" w:rsidRPr="002A40AA" w14:paraId="183A1503" w14:textId="77777777" w:rsidTr="00AD216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A9B9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1 000 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1143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    15,42 USD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FA8C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CA70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</w:tr>
      <w:tr w:rsidR="002A40AA" w:rsidRPr="002A40AA" w14:paraId="7908C966" w14:textId="77777777" w:rsidTr="00AD216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E444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2 000 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C5D0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    20,77 USD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B6D9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6717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</w:tr>
      <w:tr w:rsidR="002A40AA" w:rsidRPr="002A40AA" w14:paraId="5091C780" w14:textId="77777777" w:rsidTr="00AD216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4B8F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lastRenderedPageBreak/>
              <w:t>3 000 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9062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    26,07 USD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B480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757B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</w:tr>
      <w:tr w:rsidR="002A40AA" w:rsidRPr="002A40AA" w14:paraId="609CDF95" w14:textId="77777777" w:rsidTr="00AD216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4ED9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4 000 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8A0A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    31,43 USD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65BE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0822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</w:tr>
      <w:tr w:rsidR="002A40AA" w:rsidRPr="002A40AA" w14:paraId="08252B87" w14:textId="77777777" w:rsidTr="00AD216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5228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5 000 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D279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    36,77 USD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553B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9A23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</w:tr>
      <w:tr w:rsidR="002A40AA" w:rsidRPr="002A40AA" w14:paraId="4C4ED8AB" w14:textId="77777777" w:rsidTr="00AD216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826F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6 000 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F8C21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    42,13 USD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A37B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892F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</w:tr>
      <w:tr w:rsidR="002A40AA" w:rsidRPr="002A40AA" w14:paraId="2DE9E77F" w14:textId="77777777" w:rsidTr="00AD216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F70F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7 000 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B33E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    47,49 USD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4596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7344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</w:tr>
      <w:tr w:rsidR="002A40AA" w:rsidRPr="002A40AA" w14:paraId="2AF1667D" w14:textId="77777777" w:rsidTr="00AD216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CD48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8 000 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E3FA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    52,83 USD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B6BA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D8C2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</w:tr>
      <w:tr w:rsidR="002A40AA" w:rsidRPr="002A40AA" w14:paraId="5824E447" w14:textId="77777777" w:rsidTr="00AD216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A55A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9 000 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1C4D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    58,83 USD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8F11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C3187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</w:tr>
      <w:tr w:rsidR="002A40AA" w:rsidRPr="002A40AA" w14:paraId="03C7683E" w14:textId="77777777" w:rsidTr="00AD216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68A3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10 000 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FDD1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    63,54 USD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3B82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9204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</w:tr>
      <w:tr w:rsidR="002A40AA" w:rsidRPr="002A40AA" w14:paraId="18CB76AD" w14:textId="77777777" w:rsidTr="00AD216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BC43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11 000 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107B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    88,19 USD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3D16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5F52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</w:tr>
      <w:tr w:rsidR="002A40AA" w:rsidRPr="002A40AA" w14:paraId="030A2FF0" w14:textId="77777777" w:rsidTr="00AD216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92EE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12 000 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58442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    88,19 USD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C2FA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B2FB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</w:tr>
      <w:tr w:rsidR="002A40AA" w:rsidRPr="002A40AA" w14:paraId="29419D1D" w14:textId="77777777" w:rsidTr="00AD216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BB44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13 000 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F892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    88,19 USD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D3DA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31BB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</w:tr>
      <w:tr w:rsidR="002A40AA" w:rsidRPr="002A40AA" w14:paraId="632490CF" w14:textId="77777777" w:rsidTr="00AD216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34A1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14 000 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EF2F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    88,19 USD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D116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324D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</w:tr>
      <w:tr w:rsidR="002A40AA" w:rsidRPr="002A40AA" w14:paraId="01B272E7" w14:textId="77777777" w:rsidTr="00AD216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3111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15 000 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B00D0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    88,19 USD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08C5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6C44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</w:tr>
      <w:tr w:rsidR="002A40AA" w:rsidRPr="002A40AA" w14:paraId="4A3BE41A" w14:textId="77777777" w:rsidTr="00AD2162">
        <w:trPr>
          <w:trHeight w:val="30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C7AF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&gt; 15 000 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4E28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   100 USD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62D3F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2A620" w14:textId="77777777" w:rsidR="002A40AA" w:rsidRPr="002A40AA" w:rsidRDefault="002A40AA" w:rsidP="002A4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2A40A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FR</w:t>
            </w:r>
          </w:p>
        </w:tc>
      </w:tr>
    </w:tbl>
    <w:p w14:paraId="5A3ECBF1" w14:textId="380196DE" w:rsidR="00C015CD" w:rsidRDefault="00C015CD" w:rsidP="00C8218E"/>
    <w:p w14:paraId="30058483" w14:textId="5EB96277" w:rsidR="00C8218E" w:rsidRPr="0050203E" w:rsidRDefault="00C8218E" w:rsidP="00C8218E">
      <w:pPr>
        <w:ind w:firstLine="576"/>
      </w:pPr>
      <w:r w:rsidRPr="0022561B">
        <w:t xml:space="preserve">Load rate data into “rate” table in SQL Lite, this data </w:t>
      </w:r>
      <w:proofErr w:type="gramStart"/>
      <w:r w:rsidRPr="0022561B">
        <w:t>will be used</w:t>
      </w:r>
      <w:proofErr w:type="gramEnd"/>
      <w:r w:rsidRPr="0022561B">
        <w:t xml:space="preserve"> to query shipment price.</w:t>
      </w:r>
    </w:p>
    <w:p w14:paraId="62F0CEB7" w14:textId="77777777" w:rsidR="00B645C9" w:rsidRDefault="00B645C9" w:rsidP="00B645C9">
      <w:pPr>
        <w:pStyle w:val="Heading2"/>
      </w:pPr>
      <w:bookmarkStart w:id="4" w:name="_Toc452637156"/>
      <w:r>
        <w:t>Request</w:t>
      </w:r>
      <w:bookmarkEnd w:id="4"/>
    </w:p>
    <w:p w14:paraId="01CA02CF" w14:textId="5E6C9E34" w:rsidR="002E3563" w:rsidRDefault="002E3563" w:rsidP="002E356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POST </w:t>
      </w:r>
      <w:r>
        <w:rPr>
          <w:rFonts w:ascii="Consolas" w:eastAsia="Times New Roman" w:hAnsi="Consolas" w:cs="Consolas"/>
          <w:color w:val="F4BF75"/>
          <w:sz w:val="21"/>
          <w:szCs w:val="21"/>
          <w:lang w:eastAsia="en-US"/>
        </w:rPr>
        <w:t>/client/</w:t>
      </w:r>
      <w:proofErr w:type="spellStart"/>
      <w:r w:rsidR="00A032BA">
        <w:rPr>
          <w:rFonts w:ascii="Consolas" w:eastAsia="Times New Roman" w:hAnsi="Consolas" w:cs="Consolas"/>
          <w:color w:val="F4BF75"/>
          <w:sz w:val="21"/>
          <w:szCs w:val="21"/>
          <w:lang w:eastAsia="en-US"/>
        </w:rPr>
        <w:t>getquote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</w:t>
      </w:r>
      <w:r>
        <w:rPr>
          <w:rFonts w:ascii="Consolas" w:eastAsia="Times New Roman" w:hAnsi="Consolas" w:cs="Consolas"/>
          <w:color w:val="AA759F"/>
          <w:sz w:val="21"/>
          <w:szCs w:val="21"/>
          <w:lang w:eastAsia="en-US"/>
        </w:rPr>
        <w:t>HTTP</w:t>
      </w:r>
      <w:r>
        <w:rPr>
          <w:rFonts w:ascii="Consolas" w:eastAsia="Times New Roman" w:hAnsi="Consolas" w:cs="Consolas"/>
          <w:color w:val="D0D0D0"/>
          <w:sz w:val="21"/>
          <w:szCs w:val="21"/>
          <w:lang w:eastAsia="en-US"/>
        </w:rPr>
        <w:t>/</w:t>
      </w:r>
      <w:r>
        <w:rPr>
          <w:rFonts w:ascii="Consolas" w:eastAsia="Times New Roman" w:hAnsi="Consolas" w:cs="Consolas"/>
          <w:color w:val="90A959"/>
          <w:sz w:val="21"/>
          <w:szCs w:val="21"/>
          <w:lang w:eastAsia="en-US"/>
        </w:rPr>
        <w:t>1.1</w:t>
      </w:r>
    </w:p>
    <w:p w14:paraId="3DDA632A" w14:textId="77777777" w:rsidR="002E3563" w:rsidRDefault="002E3563" w:rsidP="002E356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</w:p>
    <w:p w14:paraId="72488EA9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{</w:t>
      </w:r>
    </w:p>
    <w:p w14:paraId="7774F788" w14:textId="25BD5C04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data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": {   </w:t>
      </w:r>
    </w:p>
    <w:p w14:paraId="5D491F14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origin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593A3A13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contact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29D2D5C0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name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": "La </w:t>
      </w:r>
      <w:proofErr w:type="spell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Redoute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Contact",</w:t>
      </w:r>
    </w:p>
    <w:p w14:paraId="185F0157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email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"laredoute@example.com",</w:t>
      </w:r>
    </w:p>
    <w:p w14:paraId="0FC3313D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phone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"07 1234 5678",</w:t>
      </w:r>
    </w:p>
    <w:p w14:paraId="4E44A157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},</w:t>
      </w:r>
    </w:p>
    <w:p w14:paraId="39EE5894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address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07C8F4AB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spell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country_code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"FR",</w:t>
      </w:r>
    </w:p>
    <w:p w14:paraId="435F01DD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locality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</w:t>
      </w:r>
      <w:proofErr w:type="spell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Anzin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",</w:t>
      </w:r>
    </w:p>
    <w:p w14:paraId="2ED7488A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spell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postal_code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"59410",</w:t>
      </w:r>
    </w:p>
    <w:p w14:paraId="14069407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"address_line1": "Rue Jean Jaures",</w:t>
      </w:r>
    </w:p>
    <w:p w14:paraId="7A2E4328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}</w:t>
      </w:r>
    </w:p>
    <w:p w14:paraId="5BD357D5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},</w:t>
      </w:r>
    </w:p>
    <w:p w14:paraId="55DD5B6C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destination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28091E4B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contact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00DBF7D8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name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"Marquise de Pompadour",</w:t>
      </w:r>
    </w:p>
    <w:p w14:paraId="11BFCFB8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email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"marquise-de-pompadour@example.com",</w:t>
      </w:r>
    </w:p>
    <w:p w14:paraId="06908CCE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phone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"07 9876 5432",</w:t>
      </w:r>
    </w:p>
    <w:p w14:paraId="72767A56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},</w:t>
      </w:r>
    </w:p>
    <w:p w14:paraId="46401FFA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address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25179D41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spell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country_code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"FR",</w:t>
      </w:r>
    </w:p>
    <w:p w14:paraId="15F87B84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locality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"Marseille",</w:t>
      </w:r>
    </w:p>
    <w:p w14:paraId="78A73391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spell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postal_code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"13006",</w:t>
      </w:r>
    </w:p>
    <w:p w14:paraId="570889E7" w14:textId="58027E4E" w:rsidR="00371D8F" w:rsidRDefault="00371D8F" w:rsidP="00286A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"ad</w:t>
      </w:r>
      <w:r w:rsidR="00286A3D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dress_line1": "175 Rue de Rome"</w:t>
      </w: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</w:t>
      </w:r>
    </w:p>
    <w:p w14:paraId="7D9F387C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ab/>
        <w:t xml:space="preserve">}     </w:t>
      </w:r>
    </w:p>
    <w:p w14:paraId="6046D785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lastRenderedPageBreak/>
        <w:t xml:space="preserve">   },</w:t>
      </w:r>
    </w:p>
    <w:p w14:paraId="18C6E781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package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21ABFFB4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dimensions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5E7D6CF0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height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10,</w:t>
      </w:r>
    </w:p>
    <w:p w14:paraId="0CC91725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width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10,</w:t>
      </w:r>
    </w:p>
    <w:p w14:paraId="72B465C0" w14:textId="479385CF" w:rsidR="00286A3D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  </w:t>
      </w:r>
      <w:r w:rsidR="00286A3D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</w:t>
      </w: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length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10</w:t>
      </w:r>
      <w:r w:rsidR="00286A3D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,</w:t>
      </w:r>
    </w:p>
    <w:p w14:paraId="1989A5C2" w14:textId="2D886728" w:rsidR="00371D8F" w:rsidRDefault="00286A3D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unit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"cm"</w:t>
      </w: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ab/>
      </w:r>
    </w:p>
    <w:p w14:paraId="50A8C99C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ab/>
        <w:t>},</w:t>
      </w:r>
    </w:p>
    <w:p w14:paraId="57C459D6" w14:textId="77777777" w:rsidR="00286A3D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ab/>
      </w:r>
      <w:r w:rsidR="00286A3D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</w:t>
      </w:r>
      <w:proofErr w:type="spellStart"/>
      <w:proofErr w:type="gramStart"/>
      <w:r w:rsidR="00286A3D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grossWeight</w:t>
      </w:r>
      <w:proofErr w:type="spellEnd"/>
      <w:proofErr w:type="gramEnd"/>
      <w:r w:rsidR="00286A3D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1773F725" w14:textId="71E41D68" w:rsidR="00286A3D" w:rsidRDefault="00286A3D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ab/>
        <w:t xml:space="preserve">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amount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100,</w:t>
      </w:r>
    </w:p>
    <w:p w14:paraId="371E9C4B" w14:textId="115B2D43" w:rsidR="00286A3D" w:rsidRDefault="00286A3D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ab/>
        <w:t xml:space="preserve">   "</w:t>
      </w:r>
      <w:proofErr w:type="spellStart"/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unit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":kg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,</w:t>
      </w:r>
    </w:p>
    <w:p w14:paraId="30E9513F" w14:textId="2329FC91" w:rsidR="00286A3D" w:rsidRDefault="00286A3D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ab/>
        <w:t>}</w:t>
      </w:r>
    </w:p>
    <w:p w14:paraId="3FE7553A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}</w:t>
      </w:r>
    </w:p>
    <w:p w14:paraId="28BD7102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}</w:t>
      </w:r>
    </w:p>
    <w:p w14:paraId="06A51287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}</w:t>
      </w:r>
    </w:p>
    <w:p w14:paraId="05C46C62" w14:textId="77777777" w:rsidR="00371D8F" w:rsidRDefault="00371D8F" w:rsidP="00371D8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}</w:t>
      </w:r>
    </w:p>
    <w:p w14:paraId="45D40820" w14:textId="77777777" w:rsidR="00371D8F" w:rsidRDefault="00371D8F" w:rsidP="002E356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</w:p>
    <w:p w14:paraId="18416F7E" w14:textId="7407ED0A" w:rsidR="009B1633" w:rsidRDefault="009B1633" w:rsidP="009B1633">
      <w:pPr>
        <w:pStyle w:val="Heading2"/>
      </w:pPr>
      <w:bookmarkStart w:id="5" w:name="_Toc452637157"/>
      <w:r>
        <w:t>Response</w:t>
      </w:r>
      <w:bookmarkEnd w:id="5"/>
    </w:p>
    <w:p w14:paraId="4B54C7EB" w14:textId="77777777" w:rsidR="00665538" w:rsidRDefault="00665538" w:rsidP="00665538">
      <w:pPr>
        <w:pStyle w:val="HTMLPreformatted"/>
        <w:shd w:val="clear" w:color="auto" w:fill="1E1E1E"/>
        <w:wordWrap w:val="0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>{</w:t>
      </w:r>
    </w:p>
    <w:p w14:paraId="0E866FB2" w14:textId="77777777" w:rsidR="00665538" w:rsidRDefault="00665538" w:rsidP="00665538">
      <w:pPr>
        <w:pStyle w:val="HTMLPreformatted"/>
        <w:shd w:val="clear" w:color="auto" w:fill="1E1E1E"/>
        <w:wordWrap w:val="0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"</w:t>
      </w:r>
      <w:proofErr w:type="gramStart"/>
      <w:r>
        <w:rPr>
          <w:rStyle w:val="HTMLCode"/>
          <w:rFonts w:ascii="Consolas" w:hAnsi="Consolas" w:cs="Consolas"/>
          <w:color w:val="FFFFFF"/>
          <w:sz w:val="21"/>
          <w:szCs w:val="21"/>
        </w:rPr>
        <w:t>data</w:t>
      </w:r>
      <w:proofErr w:type="gramEnd"/>
      <w:r>
        <w:rPr>
          <w:rStyle w:val="HTMLCode"/>
          <w:rFonts w:ascii="Consolas" w:hAnsi="Consolas" w:cs="Consolas"/>
          <w:color w:val="FFFFFF"/>
          <w:sz w:val="21"/>
          <w:szCs w:val="21"/>
        </w:rPr>
        <w:t>": [</w:t>
      </w:r>
    </w:p>
    <w:p w14:paraId="5677B3AA" w14:textId="77777777" w:rsidR="00665538" w:rsidRDefault="00665538" w:rsidP="00665538">
      <w:pPr>
        <w:pStyle w:val="HTMLPreformatted"/>
        <w:shd w:val="clear" w:color="auto" w:fill="1E1E1E"/>
        <w:wordWrap w:val="0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{</w:t>
      </w:r>
    </w:p>
    <w:p w14:paraId="49345CD8" w14:textId="33C7EAB8" w:rsidR="00665538" w:rsidRDefault="0027394F" w:rsidP="00665538">
      <w:pPr>
        <w:pStyle w:val="HTMLPreformatted"/>
        <w:shd w:val="clear" w:color="auto" w:fill="1E1E1E"/>
        <w:wordWrap w:val="0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  "</w:t>
      </w:r>
      <w:proofErr w:type="gramStart"/>
      <w:r>
        <w:rPr>
          <w:rStyle w:val="HTMLCode"/>
          <w:rFonts w:ascii="Consolas" w:hAnsi="Consolas" w:cs="Consolas"/>
          <w:color w:val="FFFFFF"/>
          <w:sz w:val="21"/>
          <w:szCs w:val="21"/>
        </w:rPr>
        <w:t>id</w:t>
      </w:r>
      <w:proofErr w:type="gramEnd"/>
      <w:r>
        <w:rPr>
          <w:rStyle w:val="HTMLCode"/>
          <w:rFonts w:ascii="Consolas" w:hAnsi="Consolas" w:cs="Consolas"/>
          <w:color w:val="FFFFFF"/>
          <w:sz w:val="21"/>
          <w:szCs w:val="21"/>
        </w:rPr>
        <w:t>": "__QUOTE_ID__</w:t>
      </w:r>
      <w:r w:rsidR="00665538">
        <w:rPr>
          <w:rStyle w:val="HTMLCode"/>
          <w:rFonts w:ascii="Consolas" w:hAnsi="Consolas" w:cs="Consolas"/>
          <w:color w:val="FFFFFF"/>
          <w:sz w:val="21"/>
          <w:szCs w:val="21"/>
        </w:rPr>
        <w:t>",</w:t>
      </w:r>
    </w:p>
    <w:p w14:paraId="6606EEBF" w14:textId="3124C1CE" w:rsidR="00665538" w:rsidRDefault="00665538" w:rsidP="00665538">
      <w:pPr>
        <w:pStyle w:val="HTMLPreformatted"/>
        <w:shd w:val="clear" w:color="auto" w:fill="1E1E1E"/>
        <w:wordWrap w:val="0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  "</w:t>
      </w:r>
      <w:proofErr w:type="gramStart"/>
      <w:r>
        <w:rPr>
          <w:rStyle w:val="HTMLCode"/>
          <w:rFonts w:ascii="Consolas" w:hAnsi="Consolas" w:cs="Consolas"/>
          <w:color w:val="FFFFFF"/>
          <w:sz w:val="21"/>
          <w:szCs w:val="21"/>
        </w:rPr>
        <w:t>amount</w:t>
      </w:r>
      <w:proofErr w:type="gramEnd"/>
      <w:r>
        <w:rPr>
          <w:rStyle w:val="HTMLCode"/>
          <w:rFonts w:ascii="Consolas" w:hAnsi="Consolas" w:cs="Consolas"/>
          <w:color w:val="FFFFFF"/>
          <w:sz w:val="21"/>
          <w:szCs w:val="21"/>
        </w:rPr>
        <w:t>": 100, // USD</w:t>
      </w:r>
    </w:p>
    <w:p w14:paraId="069FB33D" w14:textId="282A3B16" w:rsidR="00665538" w:rsidRDefault="00665538" w:rsidP="00D40EB3">
      <w:pPr>
        <w:pStyle w:val="HTMLPreformatted"/>
        <w:shd w:val="clear" w:color="auto" w:fill="1E1E1E"/>
        <w:wordWrap w:val="0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}]</w:t>
      </w:r>
    </w:p>
    <w:p w14:paraId="370A6FEA" w14:textId="77777777" w:rsidR="00665538" w:rsidRDefault="00665538" w:rsidP="00665538">
      <w:pPr>
        <w:pStyle w:val="HTMLPreformatted"/>
        <w:shd w:val="clear" w:color="auto" w:fill="1E1E1E"/>
        <w:wordWrap w:val="0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>}</w:t>
      </w:r>
    </w:p>
    <w:p w14:paraId="0B544B7D" w14:textId="350B942E" w:rsidR="00D07775" w:rsidRDefault="00D07775" w:rsidP="00D07775">
      <w:pPr>
        <w:pStyle w:val="Heading2"/>
      </w:pPr>
      <w:bookmarkStart w:id="6" w:name="_Toc452637158"/>
      <w:r>
        <w:t>Process</w:t>
      </w:r>
      <w:bookmarkEnd w:id="6"/>
    </w:p>
    <w:p w14:paraId="326FF27D" w14:textId="1205465D" w:rsidR="00AE7C5C" w:rsidRDefault="00AE7C5C" w:rsidP="00AE7C5C">
      <w:pPr>
        <w:pStyle w:val="ListParagraph"/>
        <w:numPr>
          <w:ilvl w:val="0"/>
          <w:numId w:val="19"/>
        </w:numPr>
      </w:pPr>
      <w:r>
        <w:t>Query rate base on “rate” table, shipment weight, origin country and destination country.</w:t>
      </w:r>
    </w:p>
    <w:p w14:paraId="23F15427" w14:textId="579EC833" w:rsidR="004C4FA8" w:rsidRPr="00AE7C5C" w:rsidRDefault="004C4FA8" w:rsidP="00AE7C5C">
      <w:pPr>
        <w:pStyle w:val="ListParagraph"/>
        <w:numPr>
          <w:ilvl w:val="0"/>
          <w:numId w:val="19"/>
        </w:numPr>
      </w:pPr>
      <w:r>
        <w:t>Origin country, destination country, weight fields are required</w:t>
      </w:r>
    </w:p>
    <w:p w14:paraId="0124A37F" w14:textId="7AA85EA5" w:rsidR="004F5C66" w:rsidRDefault="00352FC8" w:rsidP="00C67245">
      <w:pPr>
        <w:pStyle w:val="Heading1"/>
      </w:pPr>
      <w:bookmarkStart w:id="7" w:name="_Toc452637159"/>
      <w:r>
        <w:t>createShipment</w:t>
      </w:r>
      <w:bookmarkEnd w:id="7"/>
    </w:p>
    <w:p w14:paraId="6DD256B2" w14:textId="759F99D8" w:rsidR="000C10FD" w:rsidRDefault="00121701" w:rsidP="00121701">
      <w:pPr>
        <w:pStyle w:val="Heading2"/>
      </w:pPr>
      <w:bookmarkStart w:id="8" w:name="_Toc452637160"/>
      <w:r>
        <w:t>Request</w:t>
      </w:r>
      <w:bookmarkEnd w:id="8"/>
    </w:p>
    <w:p w14:paraId="109E7567" w14:textId="4373273E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POST </w:t>
      </w:r>
      <w:r w:rsidR="00DA5850">
        <w:rPr>
          <w:rFonts w:ascii="Consolas" w:eastAsia="Times New Roman" w:hAnsi="Consolas" w:cs="Consolas"/>
          <w:color w:val="F4BF75"/>
          <w:sz w:val="21"/>
          <w:szCs w:val="21"/>
          <w:lang w:eastAsia="en-US"/>
        </w:rPr>
        <w:t>/client</w:t>
      </w:r>
      <w:r>
        <w:rPr>
          <w:rFonts w:ascii="Consolas" w:eastAsia="Times New Roman" w:hAnsi="Consolas" w:cs="Consolas"/>
          <w:color w:val="F4BF75"/>
          <w:sz w:val="21"/>
          <w:szCs w:val="21"/>
          <w:lang w:eastAsia="en-US"/>
        </w:rPr>
        <w:t>/</w:t>
      </w:r>
      <w:proofErr w:type="spellStart"/>
      <w:r>
        <w:rPr>
          <w:rFonts w:ascii="Consolas" w:eastAsia="Times New Roman" w:hAnsi="Consolas" w:cs="Consolas"/>
          <w:color w:val="F4BF75"/>
          <w:sz w:val="21"/>
          <w:szCs w:val="21"/>
          <w:lang w:eastAsia="en-US"/>
        </w:rPr>
        <w:t>creatshipment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</w:t>
      </w:r>
      <w:r>
        <w:rPr>
          <w:rFonts w:ascii="Consolas" w:eastAsia="Times New Roman" w:hAnsi="Consolas" w:cs="Consolas"/>
          <w:color w:val="AA759F"/>
          <w:sz w:val="21"/>
          <w:szCs w:val="21"/>
          <w:lang w:eastAsia="en-US"/>
        </w:rPr>
        <w:t>HTTP</w:t>
      </w:r>
      <w:r>
        <w:rPr>
          <w:rFonts w:ascii="Consolas" w:eastAsia="Times New Roman" w:hAnsi="Consolas" w:cs="Consolas"/>
          <w:color w:val="D0D0D0"/>
          <w:sz w:val="21"/>
          <w:szCs w:val="21"/>
          <w:lang w:eastAsia="en-US"/>
        </w:rPr>
        <w:t>/</w:t>
      </w:r>
      <w:r>
        <w:rPr>
          <w:rFonts w:ascii="Consolas" w:eastAsia="Times New Roman" w:hAnsi="Consolas" w:cs="Consolas"/>
          <w:color w:val="90A959"/>
          <w:sz w:val="21"/>
          <w:szCs w:val="21"/>
          <w:lang w:eastAsia="en-US"/>
        </w:rPr>
        <w:t>1.1</w:t>
      </w:r>
    </w:p>
    <w:p w14:paraId="26FA1C26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{</w:t>
      </w:r>
    </w:p>
    <w:p w14:paraId="641692B4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data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492045DC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quote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7624DE7D" w14:textId="5710AAE3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id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</w:t>
      </w:r>
      <w:r w:rsidR="00EE1E29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__QUOTE_ID__</w:t>
      </w: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</w:t>
      </w:r>
    </w:p>
    <w:p w14:paraId="7F784BE1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},</w:t>
      </w:r>
    </w:p>
    <w:p w14:paraId="62073AA0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origin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4A60EBF5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contact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0348FC0F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name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": "La </w:t>
      </w:r>
      <w:proofErr w:type="spell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Redoute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Contact",</w:t>
      </w:r>
    </w:p>
    <w:p w14:paraId="2428C1A6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email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"laredoute@example.com",</w:t>
      </w:r>
    </w:p>
    <w:p w14:paraId="4A99D2DF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phone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"07 1234 5678",</w:t>
      </w:r>
    </w:p>
    <w:p w14:paraId="2C623629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},</w:t>
      </w:r>
    </w:p>
    <w:p w14:paraId="4EC47BC4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address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62CCE2DF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lastRenderedPageBreak/>
        <w:t xml:space="preserve">        "</w:t>
      </w:r>
      <w:proofErr w:type="spell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country_code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"FR",</w:t>
      </w:r>
    </w:p>
    <w:p w14:paraId="69286897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locality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</w:t>
      </w:r>
      <w:proofErr w:type="spell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Anzin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",</w:t>
      </w:r>
    </w:p>
    <w:p w14:paraId="4E41520E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spell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postal_code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"59410",</w:t>
      </w:r>
    </w:p>
    <w:p w14:paraId="3AF5BDD3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"address_line1": "Rue Jean Jaures",</w:t>
      </w:r>
    </w:p>
    <w:p w14:paraId="00802039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spellStart"/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organisation</w:t>
      </w:r>
      <w:proofErr w:type="spellEnd"/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true</w:t>
      </w:r>
    </w:p>
    <w:p w14:paraId="4E60D2A5" w14:textId="477650EE" w:rsidR="0067162D" w:rsidRDefault="00DE0481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}</w:t>
      </w:r>
    </w:p>
    <w:p w14:paraId="3DA10B14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},</w:t>
      </w:r>
    </w:p>
    <w:p w14:paraId="6632D781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destination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47825684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contact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6E3DD9F2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name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"Marquise de Pompadour",</w:t>
      </w:r>
    </w:p>
    <w:p w14:paraId="55DF0A81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email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"marquise-de-pompadour@example.com",</w:t>
      </w:r>
    </w:p>
    <w:p w14:paraId="68A2DEC9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phone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"07 9876 5432",</w:t>
      </w:r>
    </w:p>
    <w:p w14:paraId="67C111A5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},</w:t>
      </w:r>
    </w:p>
    <w:p w14:paraId="74CED53C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address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3DD74706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spell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country_code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"FR",</w:t>
      </w:r>
    </w:p>
    <w:p w14:paraId="06CC7E23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locality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"Marseille",</w:t>
      </w:r>
    </w:p>
    <w:p w14:paraId="6E0FA6BB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spell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postal_code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"13006",</w:t>
      </w:r>
    </w:p>
    <w:p w14:paraId="697C3F9A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"address_line1": "175 Rue de Rome",</w:t>
      </w:r>
    </w:p>
    <w:p w14:paraId="7B834D4B" w14:textId="77777777" w:rsidR="007A63BB" w:rsidRDefault="0067162D" w:rsidP="00D219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spellStart"/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organisation</w:t>
      </w:r>
      <w:proofErr w:type="spellEnd"/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false</w:t>
      </w:r>
      <w:r w:rsidR="00FA7972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</w:t>
      </w:r>
    </w:p>
    <w:p w14:paraId="5A747BA4" w14:textId="058D7DC2" w:rsidR="0067162D" w:rsidRDefault="007A63BB" w:rsidP="00D2197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ab/>
      </w:r>
      <w:r w:rsidR="00FA7972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}</w:t>
      </w:r>
      <w:r w:rsidR="0002161D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</w:t>
      </w:r>
    </w:p>
    <w:p w14:paraId="7FD76E8B" w14:textId="0A0EF96C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}</w:t>
      </w:r>
      <w:r w:rsidR="0002161D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,</w:t>
      </w:r>
    </w:p>
    <w:p w14:paraId="2B8870E8" w14:textId="659443E9" w:rsidR="0002161D" w:rsidRDefault="007A63BB" w:rsidP="007A63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</w:t>
      </w:r>
      <w:r w:rsidR="0002161D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</w:t>
      </w:r>
      <w:proofErr w:type="gramStart"/>
      <w:r w:rsidR="0002161D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package</w:t>
      </w:r>
      <w:proofErr w:type="gramEnd"/>
      <w:r w:rsidR="0002161D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5A98BF3E" w14:textId="102E6E11" w:rsidR="0002161D" w:rsidRDefault="0002161D" w:rsidP="007A63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dimensions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30ED90E1" w14:textId="1C6423AE" w:rsidR="0002161D" w:rsidRDefault="0002161D" w:rsidP="007A63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height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10,</w:t>
      </w:r>
    </w:p>
    <w:p w14:paraId="24DBDC09" w14:textId="361D481C" w:rsidR="0002161D" w:rsidRDefault="0002161D" w:rsidP="007A63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width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10,</w:t>
      </w:r>
    </w:p>
    <w:p w14:paraId="64EA29BE" w14:textId="77777777" w:rsidR="00286A3D" w:rsidRDefault="0002161D" w:rsidP="007A63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length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10</w:t>
      </w:r>
      <w:r w:rsidR="00286A3D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,</w:t>
      </w:r>
    </w:p>
    <w:p w14:paraId="21950602" w14:textId="0B810180" w:rsidR="0002161D" w:rsidRDefault="00286A3D" w:rsidP="007A63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unit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"cm",</w:t>
      </w:r>
      <w:r w:rsidR="0002161D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  </w:t>
      </w:r>
    </w:p>
    <w:p w14:paraId="6D14522A" w14:textId="3693FF43" w:rsidR="0002161D" w:rsidRDefault="0002161D" w:rsidP="007A63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ab/>
        <w:t>},</w:t>
      </w:r>
    </w:p>
    <w:p w14:paraId="2DC1CA1A" w14:textId="77777777" w:rsidR="00286A3D" w:rsidRDefault="0002161D" w:rsidP="00286A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ab/>
      </w:r>
      <w:r w:rsidR="00286A3D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</w:t>
      </w:r>
      <w:proofErr w:type="spellStart"/>
      <w:proofErr w:type="gramStart"/>
      <w:r w:rsidR="00286A3D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grossWeight</w:t>
      </w:r>
      <w:proofErr w:type="spellEnd"/>
      <w:proofErr w:type="gramEnd"/>
      <w:r w:rsidR="00286A3D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7E7303FC" w14:textId="77777777" w:rsidR="00286A3D" w:rsidRDefault="00286A3D" w:rsidP="00286A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ab/>
        <w:t xml:space="preserve">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amount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100,</w:t>
      </w:r>
    </w:p>
    <w:p w14:paraId="1D6CD1C3" w14:textId="77777777" w:rsidR="00286A3D" w:rsidRDefault="00286A3D" w:rsidP="00286A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ab/>
        <w:t xml:space="preserve">   "</w:t>
      </w:r>
      <w:proofErr w:type="spellStart"/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unit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":kg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,</w:t>
      </w:r>
    </w:p>
    <w:p w14:paraId="59838FAD" w14:textId="120D4A9E" w:rsidR="0002161D" w:rsidRDefault="00286A3D" w:rsidP="007A63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ab/>
        <w:t>}</w:t>
      </w:r>
    </w:p>
    <w:p w14:paraId="1B716320" w14:textId="5A729F8A" w:rsidR="0002161D" w:rsidRDefault="007A63BB" w:rsidP="007A63B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</w:t>
      </w:r>
      <w:r w:rsidR="0002161D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}</w:t>
      </w:r>
    </w:p>
    <w:p w14:paraId="265E382D" w14:textId="53BFF2C0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}</w:t>
      </w:r>
    </w:p>
    <w:p w14:paraId="079DF07D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}</w:t>
      </w:r>
    </w:p>
    <w:p w14:paraId="511FB297" w14:textId="77777777" w:rsidR="0067162D" w:rsidRDefault="0067162D" w:rsidP="0067162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}</w:t>
      </w:r>
    </w:p>
    <w:p w14:paraId="7A359B9C" w14:textId="06DDDC26" w:rsidR="00121701" w:rsidRDefault="00121701" w:rsidP="00121701">
      <w:pPr>
        <w:pStyle w:val="Heading2"/>
      </w:pPr>
      <w:bookmarkStart w:id="9" w:name="_Toc452637161"/>
      <w:r>
        <w:t>Response</w:t>
      </w:r>
      <w:bookmarkEnd w:id="9"/>
    </w:p>
    <w:p w14:paraId="49010457" w14:textId="77777777" w:rsidR="00B509F0" w:rsidRDefault="00B509F0" w:rsidP="00B509F0">
      <w:pPr>
        <w:pStyle w:val="HTMLPreformatted"/>
        <w:shd w:val="clear" w:color="auto" w:fill="1E1E1E"/>
        <w:wordWrap w:val="0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>{</w:t>
      </w:r>
    </w:p>
    <w:p w14:paraId="47105B57" w14:textId="77777777" w:rsidR="00B509F0" w:rsidRDefault="00B509F0" w:rsidP="00B509F0">
      <w:pPr>
        <w:pStyle w:val="HTMLPreformatted"/>
        <w:shd w:val="clear" w:color="auto" w:fill="1E1E1E"/>
        <w:wordWrap w:val="0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"</w:t>
      </w:r>
      <w:proofErr w:type="gramStart"/>
      <w:r>
        <w:rPr>
          <w:rStyle w:val="HTMLCode"/>
          <w:rFonts w:ascii="Consolas" w:hAnsi="Consolas" w:cs="Consolas"/>
          <w:color w:val="FFFFFF"/>
          <w:sz w:val="21"/>
          <w:szCs w:val="21"/>
        </w:rPr>
        <w:t>data</w:t>
      </w:r>
      <w:proofErr w:type="gramEnd"/>
      <w:r>
        <w:rPr>
          <w:rStyle w:val="HTMLCode"/>
          <w:rFonts w:ascii="Consolas" w:hAnsi="Consolas" w:cs="Consolas"/>
          <w:color w:val="FFFFFF"/>
          <w:sz w:val="21"/>
          <w:szCs w:val="21"/>
        </w:rPr>
        <w:t>": [</w:t>
      </w:r>
    </w:p>
    <w:p w14:paraId="598CFB5C" w14:textId="77777777" w:rsidR="00B509F0" w:rsidRDefault="00B509F0" w:rsidP="00B509F0">
      <w:pPr>
        <w:pStyle w:val="HTMLPreformatted"/>
        <w:shd w:val="clear" w:color="auto" w:fill="1E1E1E"/>
        <w:wordWrap w:val="0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{</w:t>
      </w:r>
    </w:p>
    <w:p w14:paraId="14464B60" w14:textId="4305BDC6" w:rsidR="00B509F0" w:rsidRDefault="00B509F0" w:rsidP="00B509F0">
      <w:pPr>
        <w:pStyle w:val="HTMLPreformatted"/>
        <w:shd w:val="clear" w:color="auto" w:fill="1E1E1E"/>
        <w:wordWrap w:val="0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  "</w:t>
      </w:r>
      <w:proofErr w:type="gramStart"/>
      <w:r>
        <w:rPr>
          <w:rStyle w:val="HTMLCode"/>
          <w:rFonts w:ascii="Consolas" w:hAnsi="Consolas" w:cs="Consolas"/>
          <w:color w:val="FFFFFF"/>
          <w:sz w:val="21"/>
          <w:szCs w:val="21"/>
        </w:rPr>
        <w:t>ref</w:t>
      </w:r>
      <w:proofErr w:type="gramEnd"/>
      <w:r>
        <w:rPr>
          <w:rStyle w:val="HTMLCode"/>
          <w:rFonts w:ascii="Consolas" w:hAnsi="Consolas" w:cs="Consolas"/>
          <w:color w:val="FFFFFF"/>
          <w:sz w:val="21"/>
          <w:szCs w:val="21"/>
        </w:rPr>
        <w:t>": "</w:t>
      </w:r>
      <w:r w:rsidR="00450CE2">
        <w:rPr>
          <w:rStyle w:val="HTMLCode"/>
          <w:rFonts w:ascii="Consolas" w:hAnsi="Consolas" w:cs="Consolas"/>
          <w:color w:val="FFFFFF"/>
          <w:sz w:val="21"/>
          <w:szCs w:val="21"/>
        </w:rPr>
        <w:t>__REFERENCE_NUMBER</w:t>
      </w:r>
      <w:r w:rsidR="00D92C50">
        <w:rPr>
          <w:rStyle w:val="HTMLCode"/>
          <w:rFonts w:ascii="Consolas" w:hAnsi="Consolas" w:cs="Consolas"/>
          <w:color w:val="FFFFFF"/>
          <w:sz w:val="21"/>
          <w:szCs w:val="21"/>
        </w:rPr>
        <w:t>__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>",</w:t>
      </w:r>
      <w:r w:rsidR="00450CE2"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// Random number in 10 character</w:t>
      </w:r>
    </w:p>
    <w:p w14:paraId="29E93A69" w14:textId="77777777" w:rsidR="00B509F0" w:rsidRDefault="00B509F0" w:rsidP="00B509F0">
      <w:pPr>
        <w:pStyle w:val="HTMLPreformatted"/>
        <w:shd w:val="clear" w:color="auto" w:fill="1E1E1E"/>
        <w:wordWrap w:val="0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  "</w:t>
      </w:r>
      <w:proofErr w:type="spellStart"/>
      <w:r>
        <w:rPr>
          <w:rStyle w:val="HTMLCode"/>
          <w:rFonts w:ascii="Consolas" w:hAnsi="Consolas" w:cs="Consolas"/>
          <w:color w:val="FFFFFF"/>
          <w:sz w:val="21"/>
          <w:szCs w:val="21"/>
        </w:rPr>
        <w:t>created_at</w:t>
      </w:r>
      <w:proofErr w:type="spellEnd"/>
      <w:r>
        <w:rPr>
          <w:rStyle w:val="HTMLCode"/>
          <w:rFonts w:ascii="Consolas" w:hAnsi="Consolas" w:cs="Consolas"/>
          <w:color w:val="FFFFFF"/>
          <w:sz w:val="21"/>
          <w:szCs w:val="21"/>
        </w:rPr>
        <w:t>": "2015-05-13T07:00:08+0000",</w:t>
      </w:r>
    </w:p>
    <w:p w14:paraId="7A69BB36" w14:textId="1FE6A6C9" w:rsidR="00B509F0" w:rsidRDefault="00761622" w:rsidP="00B509F0">
      <w:pPr>
        <w:pStyle w:val="HTMLPreformatted"/>
        <w:shd w:val="clear" w:color="auto" w:fill="1E1E1E"/>
        <w:wordWrap w:val="0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  "</w:t>
      </w:r>
      <w:proofErr w:type="gramStart"/>
      <w:r>
        <w:rPr>
          <w:rStyle w:val="HTMLCode"/>
          <w:rFonts w:ascii="Consolas" w:hAnsi="Consolas" w:cs="Consolas"/>
          <w:color w:val="FFFFFF"/>
          <w:sz w:val="21"/>
          <w:szCs w:val="21"/>
        </w:rPr>
        <w:t>cost</w:t>
      </w:r>
      <w:proofErr w:type="gramEnd"/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": </w:t>
      </w:r>
      <w:r w:rsidR="00450CE2">
        <w:rPr>
          <w:rStyle w:val="HTMLCode"/>
          <w:rFonts w:ascii="Consolas" w:hAnsi="Consolas" w:cs="Consolas"/>
          <w:color w:val="FFFFFF"/>
          <w:sz w:val="21"/>
          <w:szCs w:val="21"/>
        </w:rPr>
        <w:t>10.00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// USD</w:t>
      </w:r>
    </w:p>
    <w:p w14:paraId="360071D3" w14:textId="1A66CAE8" w:rsidR="00B509F0" w:rsidRDefault="00B509F0" w:rsidP="00B509F0">
      <w:pPr>
        <w:pStyle w:val="HTMLPreformatted"/>
        <w:shd w:val="clear" w:color="auto" w:fill="1E1E1E"/>
        <w:wordWrap w:val="0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}]</w:t>
      </w:r>
    </w:p>
    <w:p w14:paraId="0AE5496E" w14:textId="193EB2F1" w:rsidR="00151CD0" w:rsidRDefault="00151CD0" w:rsidP="00B509F0">
      <w:pPr>
        <w:pStyle w:val="HTMLPreformatted"/>
        <w:shd w:val="clear" w:color="auto" w:fill="1E1E1E"/>
        <w:wordWrap w:val="0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>}</w:t>
      </w:r>
    </w:p>
    <w:p w14:paraId="5BFBBC8D" w14:textId="637D5273" w:rsidR="006D7C0D" w:rsidRDefault="006D7C0D" w:rsidP="006D7C0D">
      <w:pPr>
        <w:pStyle w:val="Heading2"/>
      </w:pPr>
      <w:bookmarkStart w:id="10" w:name="_Toc452637162"/>
      <w:r>
        <w:t>Process</w:t>
      </w:r>
      <w:bookmarkEnd w:id="10"/>
    </w:p>
    <w:p w14:paraId="59D0EED3" w14:textId="248D0368" w:rsidR="006D7C0D" w:rsidRDefault="00BE48C2" w:rsidP="006D7C0D">
      <w:pPr>
        <w:pStyle w:val="ListParagraph"/>
        <w:numPr>
          <w:ilvl w:val="0"/>
          <w:numId w:val="19"/>
        </w:numPr>
      </w:pPr>
      <w:r>
        <w:t>Request data need to be stored into “shipment” table it will be used to lookup for other request.</w:t>
      </w:r>
    </w:p>
    <w:p w14:paraId="5F50A6FD" w14:textId="598C4A40" w:rsidR="006D7C0D" w:rsidRDefault="00BB19D2" w:rsidP="00BB19D2">
      <w:pPr>
        <w:pStyle w:val="ListParagraph"/>
        <w:numPr>
          <w:ilvl w:val="0"/>
          <w:numId w:val="19"/>
        </w:numPr>
      </w:pPr>
      <w:r>
        <w:lastRenderedPageBreak/>
        <w:t>Base</w:t>
      </w:r>
      <w:r w:rsidR="00734059">
        <w:t>d</w:t>
      </w:r>
      <w:r>
        <w:t xml:space="preserve"> </w:t>
      </w:r>
      <w:proofErr w:type="gramStart"/>
      <w:r>
        <w:t xml:space="preserve">on origin and destination address from the </w:t>
      </w:r>
      <w:r w:rsidR="00BE48C2">
        <w:t>request</w:t>
      </w:r>
      <w:r>
        <w:t xml:space="preserve"> look up in the rate table in SQL Lite to calculate the price</w:t>
      </w:r>
      <w:proofErr w:type="gramEnd"/>
      <w:r>
        <w:t>.</w:t>
      </w:r>
    </w:p>
    <w:p w14:paraId="01783588" w14:textId="7BAA5368" w:rsidR="00114908" w:rsidRDefault="00114908" w:rsidP="00BB19D2">
      <w:pPr>
        <w:pStyle w:val="ListParagraph"/>
        <w:numPr>
          <w:ilvl w:val="0"/>
          <w:numId w:val="19"/>
        </w:numPr>
      </w:pPr>
      <w:r>
        <w:t>All the request fields are required</w:t>
      </w:r>
    </w:p>
    <w:p w14:paraId="76094DB1" w14:textId="458ED245" w:rsidR="00734059" w:rsidRDefault="00E87279" w:rsidP="00BB19D2">
      <w:pPr>
        <w:pStyle w:val="ListParagraph"/>
        <w:numPr>
          <w:ilvl w:val="0"/>
          <w:numId w:val="19"/>
        </w:numPr>
      </w:pPr>
      <w:r>
        <w:t>For the response</w:t>
      </w:r>
    </w:p>
    <w:p w14:paraId="75291EC8" w14:textId="6FE74F25" w:rsidR="00E87279" w:rsidRDefault="00E87279" w:rsidP="00E87279">
      <w:pPr>
        <w:pStyle w:val="ListParagraph"/>
        <w:numPr>
          <w:ilvl w:val="1"/>
          <w:numId w:val="19"/>
        </w:numPr>
      </w:pPr>
      <w:r>
        <w:t>“ref” field will be generated randomly and store with the shipment</w:t>
      </w:r>
    </w:p>
    <w:p w14:paraId="5DE68774" w14:textId="5F47C865" w:rsidR="00E87279" w:rsidRPr="006D7C0D" w:rsidRDefault="00E87279" w:rsidP="00E87279">
      <w:pPr>
        <w:pStyle w:val="ListParagraph"/>
        <w:numPr>
          <w:ilvl w:val="1"/>
          <w:numId w:val="19"/>
        </w:numPr>
      </w:pPr>
      <w:r>
        <w:t>“</w:t>
      </w:r>
      <w:proofErr w:type="gramStart"/>
      <w:r>
        <w:t>cost</w:t>
      </w:r>
      <w:proofErr w:type="gramEnd"/>
      <w:r>
        <w:t>” is the price of the shipment, this is queried by origin country, destination country and weight of the shipment.</w:t>
      </w:r>
    </w:p>
    <w:p w14:paraId="39EE901E" w14:textId="101BA538" w:rsidR="0040253D" w:rsidRDefault="0040253D" w:rsidP="00CA3BF2">
      <w:pPr>
        <w:pStyle w:val="Heading1"/>
      </w:pPr>
      <w:bookmarkStart w:id="11" w:name="_Toc452637163"/>
      <w:r>
        <w:t>getShipment</w:t>
      </w:r>
      <w:bookmarkEnd w:id="11"/>
    </w:p>
    <w:p w14:paraId="3892BBB7" w14:textId="388D4F03" w:rsidR="00D87690" w:rsidRDefault="00D87690" w:rsidP="00D87690">
      <w:pPr>
        <w:pStyle w:val="Heading2"/>
      </w:pPr>
      <w:bookmarkStart w:id="12" w:name="_Toc452637164"/>
      <w:r>
        <w:t>Request</w:t>
      </w:r>
      <w:bookmarkEnd w:id="12"/>
    </w:p>
    <w:p w14:paraId="2B9D470A" w14:textId="2BBC1B77" w:rsidR="006F6A9E" w:rsidRDefault="004302CB" w:rsidP="006F6A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GET</w:t>
      </w:r>
      <w:r w:rsidR="006F6A9E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</w:t>
      </w:r>
      <w:r w:rsidR="006F6A9E">
        <w:rPr>
          <w:rFonts w:ascii="Consolas" w:eastAsia="Times New Roman" w:hAnsi="Consolas" w:cs="Consolas"/>
          <w:color w:val="F4BF75"/>
          <w:sz w:val="21"/>
          <w:szCs w:val="21"/>
          <w:lang w:eastAsia="en-US"/>
        </w:rPr>
        <w:t>/client/</w:t>
      </w:r>
      <w:proofErr w:type="spellStart"/>
      <w:r w:rsidR="006F6A9E">
        <w:rPr>
          <w:rFonts w:ascii="Consolas" w:eastAsia="Times New Roman" w:hAnsi="Consolas" w:cs="Consolas"/>
          <w:color w:val="F4BF75"/>
          <w:sz w:val="21"/>
          <w:szCs w:val="21"/>
          <w:lang w:eastAsia="en-US"/>
        </w:rPr>
        <w:t>get</w:t>
      </w:r>
      <w:r w:rsidR="009736A2">
        <w:rPr>
          <w:rFonts w:ascii="Consolas" w:eastAsia="Times New Roman" w:hAnsi="Consolas" w:cs="Consolas"/>
          <w:color w:val="F4BF75"/>
          <w:sz w:val="21"/>
          <w:szCs w:val="21"/>
          <w:lang w:eastAsia="en-US"/>
        </w:rPr>
        <w:t>s</w:t>
      </w:r>
      <w:r w:rsidR="006F6A9E">
        <w:rPr>
          <w:rFonts w:ascii="Consolas" w:eastAsia="Times New Roman" w:hAnsi="Consolas" w:cs="Consolas"/>
          <w:color w:val="F4BF75"/>
          <w:sz w:val="21"/>
          <w:szCs w:val="21"/>
          <w:lang w:eastAsia="en-US"/>
        </w:rPr>
        <w:t>hipment</w:t>
      </w:r>
      <w:proofErr w:type="spellEnd"/>
      <w:r w:rsidR="006F6A9E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</w:t>
      </w:r>
      <w:r w:rsidR="006F6A9E">
        <w:rPr>
          <w:rFonts w:ascii="Consolas" w:eastAsia="Times New Roman" w:hAnsi="Consolas" w:cs="Consolas"/>
          <w:color w:val="AA759F"/>
          <w:sz w:val="21"/>
          <w:szCs w:val="21"/>
          <w:lang w:eastAsia="en-US"/>
        </w:rPr>
        <w:t>HTTP</w:t>
      </w:r>
      <w:r w:rsidR="006F6A9E">
        <w:rPr>
          <w:rFonts w:ascii="Consolas" w:eastAsia="Times New Roman" w:hAnsi="Consolas" w:cs="Consolas"/>
          <w:color w:val="D0D0D0"/>
          <w:sz w:val="21"/>
          <w:szCs w:val="21"/>
          <w:lang w:eastAsia="en-US"/>
        </w:rPr>
        <w:t>/</w:t>
      </w:r>
      <w:r w:rsidR="006F6A9E">
        <w:rPr>
          <w:rFonts w:ascii="Consolas" w:eastAsia="Times New Roman" w:hAnsi="Consolas" w:cs="Consolas"/>
          <w:color w:val="90A959"/>
          <w:sz w:val="21"/>
          <w:szCs w:val="21"/>
          <w:lang w:eastAsia="en-US"/>
        </w:rPr>
        <w:t>1.1</w:t>
      </w:r>
    </w:p>
    <w:p w14:paraId="4BBB1DF4" w14:textId="77777777" w:rsidR="006F6A9E" w:rsidRDefault="006F6A9E" w:rsidP="006F6A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{</w:t>
      </w:r>
    </w:p>
    <w:p w14:paraId="6478F2E1" w14:textId="77777777" w:rsidR="006F6A9E" w:rsidRDefault="006F6A9E" w:rsidP="006F6A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data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0F0A8865" w14:textId="0616E116" w:rsidR="006F6A9E" w:rsidRDefault="006F6A9E" w:rsidP="006F6A9E">
      <w:pPr>
        <w:pStyle w:val="HTMLPreformatted"/>
        <w:shd w:val="clear" w:color="auto" w:fill="1E1E1E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 "</w:t>
      </w:r>
      <w:proofErr w:type="gramStart"/>
      <w:r>
        <w:rPr>
          <w:rStyle w:val="HTMLCode"/>
          <w:rFonts w:ascii="Consolas" w:hAnsi="Consolas" w:cs="Consolas"/>
          <w:color w:val="FFFFFF"/>
          <w:sz w:val="21"/>
          <w:szCs w:val="21"/>
        </w:rPr>
        <w:t>ref</w:t>
      </w:r>
      <w:proofErr w:type="gramEnd"/>
      <w:r>
        <w:rPr>
          <w:rStyle w:val="HTMLCode"/>
          <w:rFonts w:ascii="Consolas" w:hAnsi="Consolas" w:cs="Consolas"/>
          <w:color w:val="FFFFFF"/>
          <w:sz w:val="21"/>
          <w:szCs w:val="21"/>
        </w:rPr>
        <w:t>": "__REFERENCE_NUMBER</w:t>
      </w:r>
      <w:r w:rsidR="00BC44B8">
        <w:rPr>
          <w:rStyle w:val="HTMLCode"/>
          <w:rFonts w:ascii="Consolas" w:hAnsi="Consolas" w:cs="Consolas"/>
          <w:color w:val="FFFFFF"/>
          <w:sz w:val="21"/>
          <w:szCs w:val="21"/>
        </w:rPr>
        <w:t>__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>",  // Use to lookup the shipment</w:t>
      </w:r>
    </w:p>
    <w:p w14:paraId="221F3853" w14:textId="77777777" w:rsidR="006F6A9E" w:rsidRDefault="006F6A9E" w:rsidP="006F6A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}</w:t>
      </w:r>
    </w:p>
    <w:p w14:paraId="22C09362" w14:textId="77777777" w:rsidR="006F6A9E" w:rsidRPr="008C7E95" w:rsidRDefault="006F6A9E" w:rsidP="006F6A9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}</w:t>
      </w:r>
    </w:p>
    <w:p w14:paraId="70383D1C" w14:textId="201CF90A" w:rsidR="00D87690" w:rsidRDefault="00D87690" w:rsidP="00D87690">
      <w:pPr>
        <w:pStyle w:val="Heading2"/>
      </w:pPr>
      <w:bookmarkStart w:id="13" w:name="_Toc452637165"/>
      <w:r>
        <w:t>Response</w:t>
      </w:r>
      <w:bookmarkEnd w:id="13"/>
    </w:p>
    <w:p w14:paraId="43FCA467" w14:textId="4E3BDC95" w:rsidR="000363CA" w:rsidRPr="000363CA" w:rsidRDefault="000363CA" w:rsidP="000363CA">
      <w:pPr>
        <w:rPr>
          <w:b/>
        </w:rPr>
      </w:pPr>
      <w:r w:rsidRPr="000363CA">
        <w:rPr>
          <w:b/>
        </w:rPr>
        <w:t>Shipment found:</w:t>
      </w:r>
    </w:p>
    <w:p w14:paraId="07A6F34F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{</w:t>
      </w:r>
    </w:p>
    <w:p w14:paraId="2AD0D659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data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3F12E137" w14:textId="356ACCEB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HTMLCode"/>
          <w:rFonts w:ascii="Consolas" w:eastAsiaTheme="minorHAnsi" w:hAnsi="Consolas" w:cs="Consolas"/>
          <w:color w:val="FFFFFF"/>
          <w:sz w:val="21"/>
          <w:szCs w:val="21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ref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 : "</w:t>
      </w:r>
      <w:r>
        <w:rPr>
          <w:rStyle w:val="HTMLCode"/>
          <w:rFonts w:ascii="Consolas" w:eastAsiaTheme="minorHAnsi" w:hAnsi="Consolas" w:cs="Consolas"/>
          <w:color w:val="FFFFFF"/>
          <w:sz w:val="21"/>
          <w:szCs w:val="21"/>
        </w:rPr>
        <w:t>"__REFERENCE_NUMBER__",</w:t>
      </w:r>
    </w:p>
    <w:p w14:paraId="56723BE5" w14:textId="1CAD4A94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origin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7770B035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contact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3924D04C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name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": "La </w:t>
      </w:r>
      <w:proofErr w:type="spell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Redoute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Contact",</w:t>
      </w:r>
    </w:p>
    <w:p w14:paraId="5457D4F1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email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"laredoute@example.com",</w:t>
      </w:r>
    </w:p>
    <w:p w14:paraId="4890F984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phone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"07 1234 5678",</w:t>
      </w:r>
    </w:p>
    <w:p w14:paraId="7CC1203B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},</w:t>
      </w:r>
    </w:p>
    <w:p w14:paraId="17FE6B20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address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16606F7D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spell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country_code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"FR",</w:t>
      </w:r>
    </w:p>
    <w:p w14:paraId="0CA1BF1E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locality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</w:t>
      </w:r>
      <w:proofErr w:type="spell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Anzin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",</w:t>
      </w:r>
    </w:p>
    <w:p w14:paraId="342D97EC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spell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postal_code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"59410",</w:t>
      </w:r>
    </w:p>
    <w:p w14:paraId="542A1126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"address_line1": "Rue Jean Jaures",</w:t>
      </w:r>
    </w:p>
    <w:p w14:paraId="6CE0C587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spellStart"/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organisation</w:t>
      </w:r>
      <w:proofErr w:type="spellEnd"/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true</w:t>
      </w:r>
    </w:p>
    <w:p w14:paraId="0606CD60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}</w:t>
      </w:r>
    </w:p>
    <w:p w14:paraId="4E017CC5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},</w:t>
      </w:r>
    </w:p>
    <w:p w14:paraId="2A1C6171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destination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1DD2F7A8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contact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4173A612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name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"Marquise de Pompadour",</w:t>
      </w:r>
    </w:p>
    <w:p w14:paraId="0CB6E9AB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email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"marquise-de-pompadour@example.com",</w:t>
      </w:r>
    </w:p>
    <w:p w14:paraId="602EF287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phone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"07 9876 5432",</w:t>
      </w:r>
    </w:p>
    <w:p w14:paraId="041B01BC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},</w:t>
      </w:r>
    </w:p>
    <w:p w14:paraId="1B1E30DD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address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70453E29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spell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country_code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"FR",</w:t>
      </w:r>
    </w:p>
    <w:p w14:paraId="2B6EADB9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locality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"Marseille",</w:t>
      </w:r>
    </w:p>
    <w:p w14:paraId="500B4B60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spell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postal_code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"13006",</w:t>
      </w:r>
    </w:p>
    <w:p w14:paraId="5C57926A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lastRenderedPageBreak/>
        <w:t xml:space="preserve">        "address_line1": "175 Rue de Rome",</w:t>
      </w:r>
    </w:p>
    <w:p w14:paraId="2698E5F8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"</w:t>
      </w:r>
      <w:proofErr w:type="spellStart"/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organisation</w:t>
      </w:r>
      <w:proofErr w:type="spellEnd"/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": false </w:t>
      </w:r>
    </w:p>
    <w:p w14:paraId="52BB1F6D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ab/>
        <w:t xml:space="preserve">}     </w:t>
      </w:r>
    </w:p>
    <w:p w14:paraId="6FB18B9C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},</w:t>
      </w:r>
    </w:p>
    <w:p w14:paraId="0945D8E9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package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4C483D99" w14:textId="77777777" w:rsidR="00286A3D" w:rsidRDefault="00A07BF4" w:rsidP="00286A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</w:t>
      </w:r>
      <w:r w:rsidR="00286A3D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</w:t>
      </w:r>
      <w:proofErr w:type="gramStart"/>
      <w:r w:rsidR="00286A3D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dimensions</w:t>
      </w:r>
      <w:proofErr w:type="gramEnd"/>
      <w:r w:rsidR="00286A3D"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0A6FF96B" w14:textId="77777777" w:rsidR="00286A3D" w:rsidRDefault="00286A3D" w:rsidP="00286A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height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10,</w:t>
      </w:r>
    </w:p>
    <w:p w14:paraId="04C02164" w14:textId="77777777" w:rsidR="00286A3D" w:rsidRDefault="00286A3D" w:rsidP="00286A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width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10,</w:t>
      </w:r>
    </w:p>
    <w:p w14:paraId="59CDB08D" w14:textId="77777777" w:rsidR="00286A3D" w:rsidRDefault="00286A3D" w:rsidP="00286A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length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10,</w:t>
      </w:r>
    </w:p>
    <w:p w14:paraId="42FAE60B" w14:textId="77777777" w:rsidR="00286A3D" w:rsidRDefault="00286A3D" w:rsidP="00286A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 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unit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": "cm",          </w:t>
      </w:r>
    </w:p>
    <w:p w14:paraId="2E57FF27" w14:textId="77777777" w:rsidR="00286A3D" w:rsidRDefault="00286A3D" w:rsidP="00286A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ab/>
        <w:t>},</w:t>
      </w:r>
    </w:p>
    <w:p w14:paraId="00E435C4" w14:textId="77777777" w:rsidR="00286A3D" w:rsidRDefault="00286A3D" w:rsidP="00286A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ab/>
        <w:t>"</w:t>
      </w:r>
      <w:proofErr w:type="spellStart"/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grossWeight</w:t>
      </w:r>
      <w:proofErr w:type="spellEnd"/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4DEF5554" w14:textId="77777777" w:rsidR="00286A3D" w:rsidRDefault="00286A3D" w:rsidP="00286A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ab/>
        <w:t xml:space="preserve"> 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amount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100,</w:t>
      </w:r>
    </w:p>
    <w:p w14:paraId="71A94909" w14:textId="77777777" w:rsidR="00286A3D" w:rsidRDefault="00286A3D" w:rsidP="00286A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ab/>
        <w:t xml:space="preserve">   "</w:t>
      </w:r>
      <w:proofErr w:type="spellStart"/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unit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":kg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,</w:t>
      </w:r>
    </w:p>
    <w:p w14:paraId="0663DB8E" w14:textId="77777777" w:rsidR="00286A3D" w:rsidRDefault="00286A3D" w:rsidP="00286A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ab/>
        <w:t>}</w:t>
      </w:r>
    </w:p>
    <w:p w14:paraId="2E39593E" w14:textId="6AFB786F" w:rsidR="00A07BF4" w:rsidRDefault="00A07BF4" w:rsidP="00286A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   }</w:t>
      </w:r>
    </w:p>
    <w:p w14:paraId="69216EF3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}</w:t>
      </w:r>
    </w:p>
    <w:p w14:paraId="42AA3F70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}</w:t>
      </w:r>
    </w:p>
    <w:p w14:paraId="18507964" w14:textId="77777777" w:rsidR="00A07BF4" w:rsidRDefault="00A07BF4" w:rsidP="00A07BF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}</w:t>
      </w:r>
    </w:p>
    <w:p w14:paraId="244D492A" w14:textId="77777777" w:rsidR="000363CA" w:rsidRDefault="000363CA" w:rsidP="004C7D70">
      <w:pPr>
        <w:rPr>
          <w:b/>
        </w:rPr>
      </w:pPr>
    </w:p>
    <w:p w14:paraId="10E1DE77" w14:textId="4420403D" w:rsidR="000363CA" w:rsidRPr="000363CA" w:rsidRDefault="000363CA" w:rsidP="004C7D70">
      <w:pPr>
        <w:rPr>
          <w:b/>
        </w:rPr>
      </w:pPr>
      <w:r w:rsidRPr="000363CA">
        <w:rPr>
          <w:b/>
        </w:rPr>
        <w:t>Shipment not found:</w:t>
      </w:r>
    </w:p>
    <w:p w14:paraId="44EC99F9" w14:textId="77777777" w:rsidR="00F33C7B" w:rsidRDefault="00F33C7B" w:rsidP="00F33C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{</w:t>
      </w:r>
    </w:p>
    <w:p w14:paraId="43DBB076" w14:textId="77777777" w:rsidR="00F33C7B" w:rsidRDefault="00F33C7B" w:rsidP="00F33C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data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56BA874B" w14:textId="36BDBDAA" w:rsidR="00F33C7B" w:rsidRDefault="00F33C7B" w:rsidP="00F33C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Style w:val="HTMLCode"/>
          <w:rFonts w:ascii="Consolas" w:eastAsiaTheme="minorHAnsi" w:hAnsi="Consolas" w:cs="Consolas"/>
          <w:color w:val="FFFFFF"/>
          <w:sz w:val="21"/>
          <w:szCs w:val="21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  "ref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 :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"</w:t>
      </w:r>
      <w:r>
        <w:rPr>
          <w:rStyle w:val="HTMLCode"/>
          <w:rFonts w:ascii="Consolas" w:eastAsiaTheme="minorHAnsi" w:hAnsi="Consolas" w:cs="Consolas"/>
          <w:color w:val="FFFFFF"/>
          <w:sz w:val="21"/>
          <w:szCs w:val="21"/>
        </w:rPr>
        <w:t>"</w:t>
      </w:r>
    </w:p>
    <w:p w14:paraId="3DCA1816" w14:textId="7218A6A3" w:rsidR="00F33C7B" w:rsidRDefault="00F33C7B" w:rsidP="00F33C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Style w:val="HTMLCode"/>
          <w:rFonts w:ascii="Consolas" w:eastAsiaTheme="minorHAnsi" w:hAnsi="Consolas" w:cs="Consolas"/>
          <w:color w:val="FFFFFF"/>
          <w:sz w:val="21"/>
          <w:szCs w:val="21"/>
        </w:rPr>
        <w:t xml:space="preserve">  }</w:t>
      </w:r>
    </w:p>
    <w:p w14:paraId="4CE5332B" w14:textId="77777777" w:rsidR="00F33C7B" w:rsidRDefault="00F33C7B" w:rsidP="00F33C7B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}</w:t>
      </w:r>
    </w:p>
    <w:p w14:paraId="664D7774" w14:textId="77777777" w:rsidR="00F33C7B" w:rsidRDefault="00F33C7B" w:rsidP="004C7D70"/>
    <w:p w14:paraId="467F3DE2" w14:textId="31C84D9E" w:rsidR="00F33C7B" w:rsidRDefault="001B7BF7" w:rsidP="00F33C7B">
      <w:pPr>
        <w:pStyle w:val="Heading2"/>
      </w:pPr>
      <w:bookmarkStart w:id="14" w:name="_Toc452637166"/>
      <w:r>
        <w:t>Process</w:t>
      </w:r>
      <w:bookmarkEnd w:id="14"/>
    </w:p>
    <w:p w14:paraId="1A75E763" w14:textId="3CFBAE53" w:rsidR="00F33C7B" w:rsidRDefault="00F33C7B" w:rsidP="00F33C7B">
      <w:pPr>
        <w:pStyle w:val="ListParagraph"/>
        <w:numPr>
          <w:ilvl w:val="0"/>
          <w:numId w:val="19"/>
        </w:numPr>
      </w:pPr>
      <w:r>
        <w:t>Using “ref” number to query the shipment, if the shipment exists</w:t>
      </w:r>
      <w:r w:rsidR="000363CA">
        <w:t>, return format as</w:t>
      </w:r>
      <w:r>
        <w:t xml:space="preserve"> </w:t>
      </w:r>
      <w:r w:rsidRPr="0093229D">
        <w:rPr>
          <w:b/>
        </w:rPr>
        <w:t>4.2</w:t>
      </w:r>
      <w:r>
        <w:t xml:space="preserve"> </w:t>
      </w:r>
    </w:p>
    <w:p w14:paraId="47F5A61A" w14:textId="2A2DE85A" w:rsidR="009F301F" w:rsidRPr="00F33C7B" w:rsidRDefault="009F301F" w:rsidP="00F33C7B">
      <w:pPr>
        <w:pStyle w:val="ListParagraph"/>
        <w:numPr>
          <w:ilvl w:val="0"/>
          <w:numId w:val="19"/>
        </w:numPr>
      </w:pPr>
      <w:r>
        <w:t>“ref” field is required</w:t>
      </w:r>
    </w:p>
    <w:p w14:paraId="35A49FD4" w14:textId="502F6696" w:rsidR="00CA3BF2" w:rsidRDefault="00576474" w:rsidP="00CA3BF2">
      <w:pPr>
        <w:pStyle w:val="Heading1"/>
      </w:pPr>
      <w:bookmarkStart w:id="15" w:name="_Toc452637167"/>
      <w:r>
        <w:t>deleteShipment</w:t>
      </w:r>
      <w:bookmarkEnd w:id="15"/>
    </w:p>
    <w:p w14:paraId="7DE57DA8" w14:textId="77777777" w:rsidR="0078395E" w:rsidRDefault="0078395E" w:rsidP="0078395E">
      <w:pPr>
        <w:pStyle w:val="Heading2"/>
      </w:pPr>
      <w:bookmarkStart w:id="16" w:name="_Toc452637168"/>
      <w:r>
        <w:t>Request</w:t>
      </w:r>
      <w:bookmarkEnd w:id="16"/>
    </w:p>
    <w:p w14:paraId="29C40194" w14:textId="78CB1FFC" w:rsidR="004242D9" w:rsidRDefault="004242D9" w:rsidP="004242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POST </w:t>
      </w:r>
      <w:r>
        <w:rPr>
          <w:rFonts w:ascii="Consolas" w:eastAsia="Times New Roman" w:hAnsi="Consolas" w:cs="Consolas"/>
          <w:color w:val="F4BF75"/>
          <w:sz w:val="21"/>
          <w:szCs w:val="21"/>
          <w:lang w:eastAsia="en-US"/>
        </w:rPr>
        <w:t>/client/</w:t>
      </w:r>
      <w:proofErr w:type="spellStart"/>
      <w:r w:rsidR="00E64098">
        <w:rPr>
          <w:rFonts w:ascii="Consolas" w:eastAsia="Times New Roman" w:hAnsi="Consolas" w:cs="Consolas"/>
          <w:color w:val="F4BF75"/>
          <w:sz w:val="21"/>
          <w:szCs w:val="21"/>
          <w:lang w:eastAsia="en-US"/>
        </w:rPr>
        <w:t>delete</w:t>
      </w:r>
      <w:r>
        <w:rPr>
          <w:rFonts w:ascii="Consolas" w:eastAsia="Times New Roman" w:hAnsi="Consolas" w:cs="Consolas"/>
          <w:color w:val="F4BF75"/>
          <w:sz w:val="21"/>
          <w:szCs w:val="21"/>
          <w:lang w:eastAsia="en-US"/>
        </w:rPr>
        <w:t>shipment</w:t>
      </w:r>
      <w:proofErr w:type="spell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</w:t>
      </w:r>
      <w:r>
        <w:rPr>
          <w:rFonts w:ascii="Consolas" w:eastAsia="Times New Roman" w:hAnsi="Consolas" w:cs="Consolas"/>
          <w:color w:val="AA759F"/>
          <w:sz w:val="21"/>
          <w:szCs w:val="21"/>
          <w:lang w:eastAsia="en-US"/>
        </w:rPr>
        <w:t>HTTP</w:t>
      </w:r>
      <w:r>
        <w:rPr>
          <w:rFonts w:ascii="Consolas" w:eastAsia="Times New Roman" w:hAnsi="Consolas" w:cs="Consolas"/>
          <w:color w:val="D0D0D0"/>
          <w:sz w:val="21"/>
          <w:szCs w:val="21"/>
          <w:lang w:eastAsia="en-US"/>
        </w:rPr>
        <w:t>/</w:t>
      </w:r>
      <w:r>
        <w:rPr>
          <w:rFonts w:ascii="Consolas" w:eastAsia="Times New Roman" w:hAnsi="Consolas" w:cs="Consolas"/>
          <w:color w:val="90A959"/>
          <w:sz w:val="21"/>
          <w:szCs w:val="21"/>
          <w:lang w:eastAsia="en-US"/>
        </w:rPr>
        <w:t>1.1</w:t>
      </w:r>
    </w:p>
    <w:p w14:paraId="5F7D53E5" w14:textId="77777777" w:rsidR="004242D9" w:rsidRDefault="004242D9" w:rsidP="004242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{</w:t>
      </w:r>
    </w:p>
    <w:p w14:paraId="66085CD1" w14:textId="77777777" w:rsidR="004242D9" w:rsidRDefault="004242D9" w:rsidP="004242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"</w:t>
      </w:r>
      <w:proofErr w:type="gramStart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data</w:t>
      </w:r>
      <w:proofErr w:type="gramEnd"/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": {</w:t>
      </w:r>
    </w:p>
    <w:p w14:paraId="59788457" w14:textId="177F9F2E" w:rsidR="004242D9" w:rsidRDefault="006D0AD1" w:rsidP="006D0AD1">
      <w:pPr>
        <w:pStyle w:val="HTMLPreformatted"/>
        <w:shd w:val="clear" w:color="auto" w:fill="1E1E1E"/>
        <w:wordWrap w:val="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 "</w:t>
      </w:r>
      <w:proofErr w:type="gramStart"/>
      <w:r>
        <w:rPr>
          <w:rStyle w:val="HTMLCode"/>
          <w:rFonts w:ascii="Consolas" w:hAnsi="Consolas" w:cs="Consolas"/>
          <w:color w:val="FFFFFF"/>
          <w:sz w:val="21"/>
          <w:szCs w:val="21"/>
        </w:rPr>
        <w:t>ref</w:t>
      </w:r>
      <w:proofErr w:type="gramEnd"/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": "__REFERENCE_NUMBER",  // </w:t>
      </w:r>
      <w:r w:rsidR="00A865B5">
        <w:rPr>
          <w:rStyle w:val="HTMLCode"/>
          <w:rFonts w:ascii="Consolas" w:hAnsi="Consolas" w:cs="Consolas"/>
          <w:color w:val="FFFFFF"/>
          <w:sz w:val="21"/>
          <w:szCs w:val="21"/>
        </w:rPr>
        <w:t>Use to lookup the shipment</w:t>
      </w:r>
    </w:p>
    <w:p w14:paraId="7F79F56A" w14:textId="77777777" w:rsidR="004242D9" w:rsidRDefault="004242D9" w:rsidP="004242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 xml:space="preserve">  }</w:t>
      </w:r>
    </w:p>
    <w:p w14:paraId="3E06E676" w14:textId="7E58CA65" w:rsidR="004242D9" w:rsidRPr="008C7E95" w:rsidRDefault="004242D9" w:rsidP="008C7E9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FFFFFF"/>
          <w:sz w:val="21"/>
          <w:szCs w:val="21"/>
          <w:lang w:eastAsia="en-US"/>
        </w:rPr>
        <w:t>}</w:t>
      </w:r>
    </w:p>
    <w:p w14:paraId="68128C31" w14:textId="77777777" w:rsidR="0078395E" w:rsidRDefault="0078395E" w:rsidP="0078395E">
      <w:pPr>
        <w:pStyle w:val="Heading2"/>
      </w:pPr>
      <w:bookmarkStart w:id="17" w:name="_Toc452637169"/>
      <w:r>
        <w:t>Response</w:t>
      </w:r>
      <w:bookmarkEnd w:id="17"/>
    </w:p>
    <w:p w14:paraId="66616934" w14:textId="77777777" w:rsidR="004D4140" w:rsidRDefault="004D4140" w:rsidP="004D4140">
      <w:pPr>
        <w:pStyle w:val="HTMLPreformatted"/>
        <w:shd w:val="clear" w:color="auto" w:fill="1E1E1E"/>
        <w:wordWrap w:val="0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>{</w:t>
      </w:r>
    </w:p>
    <w:p w14:paraId="420DDB8E" w14:textId="77777777" w:rsidR="004D4140" w:rsidRDefault="004D4140" w:rsidP="004D4140">
      <w:pPr>
        <w:pStyle w:val="HTMLPreformatted"/>
        <w:shd w:val="clear" w:color="auto" w:fill="1E1E1E"/>
        <w:wordWrap w:val="0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"</w:t>
      </w:r>
      <w:proofErr w:type="gramStart"/>
      <w:r>
        <w:rPr>
          <w:rStyle w:val="HTMLCode"/>
          <w:rFonts w:ascii="Consolas" w:hAnsi="Consolas" w:cs="Consolas"/>
          <w:color w:val="FFFFFF"/>
          <w:sz w:val="21"/>
          <w:szCs w:val="21"/>
        </w:rPr>
        <w:t>data</w:t>
      </w:r>
      <w:proofErr w:type="gramEnd"/>
      <w:r>
        <w:rPr>
          <w:rStyle w:val="HTMLCode"/>
          <w:rFonts w:ascii="Consolas" w:hAnsi="Consolas" w:cs="Consolas"/>
          <w:color w:val="FFFFFF"/>
          <w:sz w:val="21"/>
          <w:szCs w:val="21"/>
        </w:rPr>
        <w:t>": [</w:t>
      </w:r>
    </w:p>
    <w:p w14:paraId="28ACA1D1" w14:textId="77777777" w:rsidR="004D4140" w:rsidRDefault="004D4140" w:rsidP="004D4140">
      <w:pPr>
        <w:pStyle w:val="HTMLPreformatted"/>
        <w:shd w:val="clear" w:color="auto" w:fill="1E1E1E"/>
        <w:wordWrap w:val="0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{</w:t>
      </w:r>
    </w:p>
    <w:p w14:paraId="01C8907E" w14:textId="2EFDBD7E" w:rsidR="004D4140" w:rsidRDefault="004D4140" w:rsidP="004D4140">
      <w:pPr>
        <w:pStyle w:val="HTMLPreformatted"/>
        <w:shd w:val="clear" w:color="auto" w:fill="1E1E1E"/>
        <w:wordWrap w:val="0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lastRenderedPageBreak/>
        <w:t xml:space="preserve">      "</w:t>
      </w:r>
      <w:proofErr w:type="gramStart"/>
      <w:r w:rsidR="005376D3">
        <w:rPr>
          <w:rStyle w:val="HTMLCode"/>
          <w:rFonts w:ascii="Consolas" w:hAnsi="Consolas" w:cs="Consolas"/>
          <w:color w:val="FFFFFF"/>
          <w:sz w:val="21"/>
          <w:szCs w:val="21"/>
        </w:rPr>
        <w:t>status</w:t>
      </w:r>
      <w:proofErr w:type="gramEnd"/>
      <w:r>
        <w:rPr>
          <w:rStyle w:val="HTMLCode"/>
          <w:rFonts w:ascii="Consolas" w:hAnsi="Consolas" w:cs="Consolas"/>
          <w:color w:val="FFFFFF"/>
          <w:sz w:val="21"/>
          <w:szCs w:val="21"/>
        </w:rPr>
        <w:t>": "</w:t>
      </w:r>
      <w:r w:rsidR="005376D3">
        <w:rPr>
          <w:rStyle w:val="HTMLCode"/>
          <w:rFonts w:ascii="Consolas" w:hAnsi="Consolas" w:cs="Consolas"/>
          <w:color w:val="FFFFFF"/>
          <w:sz w:val="21"/>
          <w:szCs w:val="21"/>
        </w:rPr>
        <w:t>OK”,</w:t>
      </w:r>
    </w:p>
    <w:p w14:paraId="065BE2C8" w14:textId="774C278C" w:rsidR="004D4140" w:rsidRDefault="004D4140" w:rsidP="004D4140">
      <w:pPr>
        <w:pStyle w:val="HTMLPreformatted"/>
        <w:shd w:val="clear" w:color="auto" w:fill="1E1E1E"/>
        <w:wordWrap w:val="0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  "</w:t>
      </w:r>
      <w:proofErr w:type="gramStart"/>
      <w:r w:rsidR="005376D3">
        <w:rPr>
          <w:rStyle w:val="HTMLCode"/>
          <w:rFonts w:ascii="Consolas" w:hAnsi="Consolas" w:cs="Consolas"/>
          <w:color w:val="FFFFFF"/>
          <w:sz w:val="21"/>
          <w:szCs w:val="21"/>
        </w:rPr>
        <w:t>message</w:t>
      </w:r>
      <w:proofErr w:type="gramEnd"/>
      <w:r>
        <w:rPr>
          <w:rStyle w:val="HTMLCode"/>
          <w:rFonts w:ascii="Consolas" w:hAnsi="Consolas" w:cs="Consolas"/>
          <w:color w:val="FFFFFF"/>
          <w:sz w:val="21"/>
          <w:szCs w:val="21"/>
        </w:rPr>
        <w:t>": "</w:t>
      </w:r>
      <w:r w:rsidR="005376D3">
        <w:rPr>
          <w:rStyle w:val="HTMLCode"/>
          <w:rFonts w:ascii="Consolas" w:hAnsi="Consolas" w:cs="Consolas"/>
          <w:color w:val="FFFFFF"/>
          <w:sz w:val="21"/>
          <w:szCs w:val="21"/>
        </w:rPr>
        <w:t>shipment has been deleted</w:t>
      </w:r>
      <w:r>
        <w:rPr>
          <w:rStyle w:val="HTMLCode"/>
          <w:rFonts w:ascii="Consolas" w:hAnsi="Consolas" w:cs="Consolas"/>
          <w:color w:val="FFFFFF"/>
          <w:sz w:val="21"/>
          <w:szCs w:val="21"/>
        </w:rPr>
        <w:t>",</w:t>
      </w:r>
    </w:p>
    <w:p w14:paraId="3FE83CBA" w14:textId="77777777" w:rsidR="004D4140" w:rsidRDefault="004D4140" w:rsidP="004D4140">
      <w:pPr>
        <w:pStyle w:val="HTMLPreformatted"/>
        <w:shd w:val="clear" w:color="auto" w:fill="1E1E1E"/>
        <w:wordWrap w:val="0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 xml:space="preserve">    }]</w:t>
      </w:r>
    </w:p>
    <w:p w14:paraId="4B6E7B7B" w14:textId="77777777" w:rsidR="004D4140" w:rsidRDefault="004D4140" w:rsidP="004D4140">
      <w:pPr>
        <w:pStyle w:val="HTMLPreformatted"/>
        <w:shd w:val="clear" w:color="auto" w:fill="1E1E1E"/>
        <w:wordWrap w:val="0"/>
        <w:rPr>
          <w:rStyle w:val="HTMLCode"/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FFFFFF"/>
          <w:sz w:val="21"/>
          <w:szCs w:val="21"/>
        </w:rPr>
        <w:t>}</w:t>
      </w:r>
    </w:p>
    <w:p w14:paraId="38DA1C0C" w14:textId="00ADD46E" w:rsidR="001F456B" w:rsidRDefault="00935008" w:rsidP="001F456B">
      <w:pPr>
        <w:pStyle w:val="Heading2"/>
      </w:pPr>
      <w:bookmarkStart w:id="18" w:name="_Toc452637170"/>
      <w:r>
        <w:t>Process</w:t>
      </w:r>
      <w:bookmarkEnd w:id="18"/>
    </w:p>
    <w:p w14:paraId="64BF05ED" w14:textId="77777777" w:rsidR="00686D8F" w:rsidRDefault="00686D8F" w:rsidP="00010939">
      <w:pPr>
        <w:pStyle w:val="ListParagraph"/>
        <w:numPr>
          <w:ilvl w:val="0"/>
          <w:numId w:val="19"/>
        </w:numPr>
      </w:pPr>
      <w:r>
        <w:t xml:space="preserve">Using “ref” number to query the shipment, if the shipment exists, return format as </w:t>
      </w:r>
      <w:r w:rsidRPr="00686D8F">
        <w:t>4.2</w:t>
      </w:r>
      <w:r>
        <w:t xml:space="preserve"> </w:t>
      </w:r>
    </w:p>
    <w:p w14:paraId="4077C191" w14:textId="4B9A9ADE" w:rsidR="00067E1F" w:rsidRDefault="00067E1F" w:rsidP="00010939">
      <w:pPr>
        <w:pStyle w:val="ListParagraph"/>
        <w:numPr>
          <w:ilvl w:val="0"/>
          <w:numId w:val="19"/>
        </w:numPr>
      </w:pPr>
      <w:r>
        <w:t>“ref” field is required</w:t>
      </w:r>
    </w:p>
    <w:p w14:paraId="08D4557B" w14:textId="77777777" w:rsidR="00686D8F" w:rsidRDefault="00010939" w:rsidP="00010939">
      <w:pPr>
        <w:pStyle w:val="ListParagraph"/>
        <w:numPr>
          <w:ilvl w:val="0"/>
          <w:numId w:val="19"/>
        </w:numPr>
      </w:pPr>
      <w:r w:rsidRPr="00686D8F">
        <w:t xml:space="preserve">Status: </w:t>
      </w:r>
    </w:p>
    <w:p w14:paraId="2EACE72D" w14:textId="4C487124" w:rsidR="00686D8F" w:rsidRDefault="00686D8F" w:rsidP="00686D8F">
      <w:pPr>
        <w:pStyle w:val="ListParagraph"/>
        <w:numPr>
          <w:ilvl w:val="1"/>
          <w:numId w:val="19"/>
        </w:numPr>
      </w:pPr>
      <w:r>
        <w:t>“OK” if the shipment is deleted successfully</w:t>
      </w:r>
    </w:p>
    <w:p w14:paraId="58AD64D1" w14:textId="49AD1F55" w:rsidR="00010939" w:rsidRPr="00686D8F" w:rsidRDefault="00686D8F" w:rsidP="00686D8F">
      <w:pPr>
        <w:pStyle w:val="ListParagraph"/>
        <w:numPr>
          <w:ilvl w:val="1"/>
          <w:numId w:val="19"/>
        </w:numPr>
      </w:pPr>
      <w:r>
        <w:t>“</w:t>
      </w:r>
      <w:r w:rsidR="00010939" w:rsidRPr="00686D8F">
        <w:t>NOK</w:t>
      </w:r>
      <w:r>
        <w:t>” if the shipment is not</w:t>
      </w:r>
      <w:r w:rsidR="00053E16">
        <w:t xml:space="preserve"> found or if there is any error</w:t>
      </w:r>
    </w:p>
    <w:p w14:paraId="0FF78FC6" w14:textId="082B683A" w:rsidR="00010939" w:rsidRDefault="00010939" w:rsidP="00010939">
      <w:pPr>
        <w:pStyle w:val="ListParagraph"/>
        <w:numPr>
          <w:ilvl w:val="0"/>
          <w:numId w:val="19"/>
        </w:numPr>
      </w:pPr>
      <w:r>
        <w:t>Message:</w:t>
      </w:r>
    </w:p>
    <w:p w14:paraId="1A60A1C9" w14:textId="6B39F620" w:rsidR="00010939" w:rsidRDefault="00010939" w:rsidP="00010939">
      <w:pPr>
        <w:pStyle w:val="ListParagraph"/>
        <w:numPr>
          <w:ilvl w:val="1"/>
          <w:numId w:val="19"/>
        </w:numPr>
      </w:pPr>
      <w:r>
        <w:t>Delete shipment successfully: “Shipment has been deleted”</w:t>
      </w:r>
    </w:p>
    <w:p w14:paraId="57752EF4" w14:textId="08BB38BD" w:rsidR="00010939" w:rsidRPr="00010939" w:rsidRDefault="00010939" w:rsidP="00010939">
      <w:pPr>
        <w:pStyle w:val="ListParagraph"/>
        <w:numPr>
          <w:ilvl w:val="1"/>
          <w:numId w:val="19"/>
        </w:numPr>
      </w:pPr>
      <w:r>
        <w:t>Cannot found the shipment: “Shipment not found”</w:t>
      </w:r>
    </w:p>
    <w:p w14:paraId="4E2AB2EA" w14:textId="4FED89CA" w:rsidR="000C76DB" w:rsidRDefault="00352FC8" w:rsidP="000C76DB">
      <w:pPr>
        <w:pStyle w:val="Heading1"/>
      </w:pPr>
      <w:bookmarkStart w:id="19" w:name="_Toc452637171"/>
      <w:r>
        <w:t>trackShipment</w:t>
      </w:r>
      <w:bookmarkEnd w:id="19"/>
    </w:p>
    <w:p w14:paraId="4F424081" w14:textId="77777777" w:rsidR="0078395E" w:rsidRDefault="0078395E" w:rsidP="0078395E">
      <w:pPr>
        <w:pStyle w:val="Heading2"/>
      </w:pPr>
      <w:bookmarkStart w:id="20" w:name="_Toc452637172"/>
      <w:r>
        <w:t>Request</w:t>
      </w:r>
      <w:bookmarkEnd w:id="20"/>
    </w:p>
    <w:p w14:paraId="6C12D7DA" w14:textId="29EFABE0" w:rsidR="001D7A3B" w:rsidRPr="001D7A3B" w:rsidRDefault="001D7A3B" w:rsidP="001D7A3B">
      <w:pPr>
        <w:rPr>
          <w:b/>
        </w:rPr>
      </w:pPr>
      <w:r w:rsidRPr="001D7A3B">
        <w:rPr>
          <w:b/>
        </w:rPr>
        <w:t>OUT OF SCOPE</w:t>
      </w:r>
    </w:p>
    <w:p w14:paraId="3BB1797E" w14:textId="77777777" w:rsidR="0078395E" w:rsidRPr="00121701" w:rsidRDefault="0078395E" w:rsidP="0078395E">
      <w:pPr>
        <w:pStyle w:val="Heading2"/>
      </w:pPr>
      <w:bookmarkStart w:id="21" w:name="_Toc452637173"/>
      <w:r>
        <w:t>Response</w:t>
      </w:r>
      <w:bookmarkEnd w:id="21"/>
    </w:p>
    <w:p w14:paraId="4F4F1389" w14:textId="77777777" w:rsidR="001D7A3B" w:rsidRPr="001D7A3B" w:rsidRDefault="001D7A3B" w:rsidP="001D7A3B">
      <w:pPr>
        <w:rPr>
          <w:b/>
        </w:rPr>
      </w:pPr>
      <w:r w:rsidRPr="001D7A3B">
        <w:rPr>
          <w:b/>
        </w:rPr>
        <w:t>OUT OF SCOPE</w:t>
      </w:r>
    </w:p>
    <w:sectPr w:rsidR="001D7A3B" w:rsidRPr="001D7A3B" w:rsidSect="00707932"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A0355D" w15:done="0"/>
  <w15:commentEx w15:paraId="6DFF3AB7" w15:done="0"/>
  <w15:commentEx w15:paraId="50AFB7DE" w15:done="0"/>
  <w15:commentEx w15:paraId="3473A25D" w15:done="0"/>
  <w15:commentEx w15:paraId="5DE31CA7" w15:done="0"/>
  <w15:commentEx w15:paraId="6CABFA38" w15:done="0"/>
  <w15:commentEx w15:paraId="2DBE141E" w15:done="0"/>
  <w15:commentEx w15:paraId="5BF2D69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521A83" w14:textId="77777777" w:rsidR="00A91315" w:rsidRDefault="00A91315">
      <w:pPr>
        <w:spacing w:after="0" w:line="240" w:lineRule="auto"/>
      </w:pPr>
      <w:r>
        <w:separator/>
      </w:r>
    </w:p>
  </w:endnote>
  <w:endnote w:type="continuationSeparator" w:id="0">
    <w:p w14:paraId="622285AB" w14:textId="77777777" w:rsidR="00A91315" w:rsidRDefault="00A9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02FF" w:usb1="4000E47F" w:usb2="0000002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o Light">
    <w:altName w:val="Calibri Light"/>
    <w:charset w:val="00"/>
    <w:family w:val="swiss"/>
    <w:pitch w:val="variable"/>
    <w:sig w:usb0="00000001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152401" w14:textId="1F2342B9" w:rsidR="0057576A" w:rsidRPr="002229BC" w:rsidRDefault="0057576A" w:rsidP="002229BC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FC014D" wp14:editId="61030A79">
              <wp:simplePos x="0" y="0"/>
              <wp:positionH relativeFrom="column">
                <wp:posOffset>-400050</wp:posOffset>
              </wp:positionH>
              <wp:positionV relativeFrom="paragraph">
                <wp:posOffset>283209</wp:posOffset>
              </wp:positionV>
              <wp:extent cx="4000500" cy="257175"/>
              <wp:effectExtent l="0" t="0" r="0" b="9525"/>
              <wp:wrapNone/>
              <wp:docPr id="60" name="Text Box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0" cy="2571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106FF" w14:textId="45EF5FF3" w:rsidR="0057576A" w:rsidRPr="009E3409" w:rsidRDefault="0057576A" w:rsidP="002229BC">
                          <w:pPr>
                            <w:rPr>
                              <w:color w:val="F05A1E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7" type="#_x0000_t202" style="position:absolute;left:0;text-align:left;margin-left:-31.5pt;margin-top:22.3pt;width:315pt;height:20.2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" filled="f" stroked="f" strokeweight="1pt">
              <v:textbox inset="0,0,0,0">
                <w:txbxContent>
                  <w:p w14:paraId="056106FF" w14:textId="45EF5FF3" w:rsidR="0057576A" w:rsidRPr="009E3409" w:rsidRDefault="0057576A" w:rsidP="002229BC">
                    <w:pPr>
                      <w:rPr>
                        <w:color w:val="F05A1E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eastAsia="en-US"/>
      </w:rPr>
      <w:drawing>
        <wp:anchor distT="0" distB="0" distL="114300" distR="114300" simplePos="0" relativeHeight="251659264" behindDoc="1" locked="0" layoutInCell="1" allowOverlap="1" wp14:anchorId="233E6FB1" wp14:editId="4CB5BB51">
          <wp:simplePos x="0" y="0"/>
          <wp:positionH relativeFrom="column">
            <wp:posOffset>-976393</wp:posOffset>
          </wp:positionH>
          <wp:positionV relativeFrom="paragraph">
            <wp:posOffset>-2349473</wp:posOffset>
          </wp:positionV>
          <wp:extent cx="7885828" cy="4139570"/>
          <wp:effectExtent l="0" t="0" r="0" b="635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rocket.png"/>
                  <pic:cNvPicPr/>
                </pic:nvPicPr>
                <pic:blipFill>
                  <a:blip r:embed="rId1" cstate="print">
                    <a:alphaModFix amt="7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8599" cy="414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2B3E1C" wp14:editId="72DFF9D3">
              <wp:simplePos x="0" y="0"/>
              <wp:positionH relativeFrom="column">
                <wp:posOffset>-405302</wp:posOffset>
              </wp:positionH>
              <wp:positionV relativeFrom="paragraph">
                <wp:posOffset>53975</wp:posOffset>
              </wp:positionV>
              <wp:extent cx="6745439" cy="2430"/>
              <wp:effectExtent l="0" t="0" r="36830" b="4889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745439" cy="24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2D3504C" id="Straight Connector 1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pt,4.25pt" to="499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" strokecolor="#bfbfbf [2412]" strokeweight=".5pt">
              <v:stroke joinstyle="miter"/>
            </v:line>
          </w:pict>
        </mc:Fallback>
      </mc:AlternateContent>
    </w:r>
    <w:r>
      <w:rPr>
        <w:lang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D836B6A" wp14:editId="158006F8">
              <wp:simplePos x="0" y="0"/>
              <wp:positionH relativeFrom="column">
                <wp:posOffset>5656881</wp:posOffset>
              </wp:positionH>
              <wp:positionV relativeFrom="paragraph">
                <wp:posOffset>-400050</wp:posOffset>
              </wp:positionV>
              <wp:extent cx="909654" cy="1665002"/>
              <wp:effectExtent l="0" t="0" r="5080" b="1143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9654" cy="1665002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29010B" w14:textId="0B3D3F2A" w:rsidR="0057576A" w:rsidRPr="00DA1C2D" w:rsidRDefault="0057576A" w:rsidP="002229BC">
                          <w:pPr>
                            <w:pStyle w:val="Footer"/>
                            <w:jc w:val="center"/>
                            <w:rPr>
                              <w:rStyle w:val="PageNumber"/>
                              <w:color w:val="F05A1E"/>
                              <w:sz w:val="18"/>
                              <w:szCs w:val="18"/>
                            </w:rPr>
                          </w:pPr>
                          <w:r w:rsidRPr="00DA1C2D">
                            <w:rPr>
                              <w:rStyle w:val="PageNumber"/>
                              <w:color w:val="F05A1E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DA1C2D">
                            <w:rPr>
                              <w:rStyle w:val="PageNumber"/>
                              <w:color w:val="F05A1E"/>
                              <w:sz w:val="18"/>
                              <w:szCs w:val="18"/>
                            </w:rPr>
                            <w:instrText xml:space="preserve">PAGE  </w:instrText>
                          </w:r>
                          <w:r w:rsidRPr="00DA1C2D">
                            <w:rPr>
                              <w:rStyle w:val="PageNumber"/>
                              <w:color w:val="F05A1E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1294">
                            <w:rPr>
                              <w:rStyle w:val="PageNumber"/>
                              <w:color w:val="F05A1E"/>
                              <w:sz w:val="18"/>
                              <w:szCs w:val="18"/>
                            </w:rPr>
                            <w:t>3</w:t>
                          </w:r>
                          <w:r w:rsidRPr="00DA1C2D">
                            <w:rPr>
                              <w:rStyle w:val="PageNumber"/>
                              <w:color w:val="F05A1E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219DB1D" w14:textId="77777777" w:rsidR="0057576A" w:rsidRPr="00DA1C2D" w:rsidRDefault="0057576A" w:rsidP="002229BC">
                          <w:pPr>
                            <w:jc w:val="center"/>
                            <w:rPr>
                              <w:color w:val="F05A1E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left:0;text-align:left;margin-left:445.4pt;margin-top:-31.5pt;width:71.65pt;height:131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" filled="f" stroked="f" strokeweight="1pt">
              <v:textbox inset="0,0,0,0">
                <w:txbxContent>
                  <w:p w14:paraId="4A29010B" w14:textId="0B3D3F2A" w:rsidR="0057576A" w:rsidRPr="00DA1C2D" w:rsidRDefault="0057576A" w:rsidP="002229BC">
                    <w:pPr>
                      <w:pStyle w:val="Footer"/>
                      <w:jc w:val="center"/>
                      <w:rPr>
                        <w:rStyle w:val="PageNumber"/>
                        <w:color w:val="F05A1E"/>
                        <w:sz w:val="18"/>
                        <w:szCs w:val="18"/>
                      </w:rPr>
                    </w:pPr>
                    <w:r w:rsidRPr="00DA1C2D">
                      <w:rPr>
                        <w:rStyle w:val="PageNumber"/>
                        <w:color w:val="F05A1E"/>
                        <w:sz w:val="18"/>
                        <w:szCs w:val="18"/>
                      </w:rPr>
                      <w:fldChar w:fldCharType="begin"/>
                    </w:r>
                    <w:r w:rsidRPr="00DA1C2D">
                      <w:rPr>
                        <w:rStyle w:val="PageNumber"/>
                        <w:color w:val="F05A1E"/>
                        <w:sz w:val="18"/>
                        <w:szCs w:val="18"/>
                      </w:rPr>
                      <w:instrText xml:space="preserve">PAGE  </w:instrText>
                    </w:r>
                    <w:r w:rsidRPr="00DA1C2D">
                      <w:rPr>
                        <w:rStyle w:val="PageNumber"/>
                        <w:color w:val="F05A1E"/>
                        <w:sz w:val="18"/>
                        <w:szCs w:val="18"/>
                      </w:rPr>
                      <w:fldChar w:fldCharType="separate"/>
                    </w:r>
                    <w:r w:rsidR="00BF1294">
                      <w:rPr>
                        <w:rStyle w:val="PageNumber"/>
                        <w:color w:val="F05A1E"/>
                        <w:sz w:val="18"/>
                        <w:szCs w:val="18"/>
                      </w:rPr>
                      <w:t>3</w:t>
                    </w:r>
                    <w:r w:rsidRPr="00DA1C2D">
                      <w:rPr>
                        <w:rStyle w:val="PageNumber"/>
                        <w:color w:val="F05A1E"/>
                        <w:sz w:val="18"/>
                        <w:szCs w:val="18"/>
                      </w:rPr>
                      <w:fldChar w:fldCharType="end"/>
                    </w:r>
                  </w:p>
                  <w:p w14:paraId="2219DB1D" w14:textId="77777777" w:rsidR="0057576A" w:rsidRPr="00DA1C2D" w:rsidRDefault="0057576A" w:rsidP="002229BC">
                    <w:pPr>
                      <w:jc w:val="center"/>
                      <w:rPr>
                        <w:color w:val="F05A1E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8397B" w14:textId="7256F276" w:rsidR="0057576A" w:rsidRDefault="0057576A">
    <w:pPr>
      <w:pStyle w:val="Footer"/>
    </w:pPr>
    <w:r w:rsidRPr="00991560">
      <w:rPr>
        <w:lang w:eastAsia="en-US"/>
      </w:rPr>
      <w:drawing>
        <wp:anchor distT="0" distB="0" distL="114300" distR="114300" simplePos="0" relativeHeight="251662336" behindDoc="1" locked="0" layoutInCell="1" allowOverlap="1" wp14:anchorId="67142FD8" wp14:editId="29B23E0B">
          <wp:simplePos x="0" y="0"/>
          <wp:positionH relativeFrom="column">
            <wp:posOffset>-976393</wp:posOffset>
          </wp:positionH>
          <wp:positionV relativeFrom="paragraph">
            <wp:posOffset>-3143250</wp:posOffset>
          </wp:positionV>
          <wp:extent cx="7868700" cy="4130579"/>
          <wp:effectExtent l="0" t="0" r="5715" b="10160"/>
          <wp:wrapNone/>
          <wp:docPr id="6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rocket - 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5039" cy="41339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E4F797" w14:textId="77777777" w:rsidR="00A91315" w:rsidRDefault="00A91315">
      <w:pPr>
        <w:spacing w:after="0" w:line="240" w:lineRule="auto"/>
      </w:pPr>
      <w:r>
        <w:separator/>
      </w:r>
    </w:p>
  </w:footnote>
  <w:footnote w:type="continuationSeparator" w:id="0">
    <w:p w14:paraId="5B6A3DC8" w14:textId="77777777" w:rsidR="00A91315" w:rsidRDefault="00A9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5B50F" w14:textId="5BE0BD18" w:rsidR="0057576A" w:rsidRDefault="0057576A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57C33076" wp14:editId="4B6B601D">
              <wp:simplePos x="0" y="0"/>
              <wp:positionH relativeFrom="column">
                <wp:posOffset>-918845</wp:posOffset>
              </wp:positionH>
              <wp:positionV relativeFrom="paragraph">
                <wp:posOffset>-457200</wp:posOffset>
              </wp:positionV>
              <wp:extent cx="7885828" cy="10864452"/>
              <wp:effectExtent l="0" t="0" r="1270" b="0"/>
              <wp:wrapNone/>
              <wp:docPr id="53" name="Rectangle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5828" cy="10864452"/>
                      </a:xfrm>
                      <a:prstGeom prst="rect">
                        <a:avLst/>
                      </a:prstGeom>
                      <a:solidFill>
                        <a:srgbClr val="F05A1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3" o:spid="_x0000_s1026" style="position:absolute;margin-left:-72.35pt;margin-top:-36pt;width:620.95pt;height:855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" fillcolor="#f05a1e" stroked="f" strokeweight="1pt"/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4384" behindDoc="1" locked="0" layoutInCell="1" allowOverlap="1" wp14:anchorId="74C9678B" wp14:editId="6B98208C">
          <wp:simplePos x="0" y="0"/>
          <wp:positionH relativeFrom="column">
            <wp:posOffset>-291196</wp:posOffset>
          </wp:positionH>
          <wp:positionV relativeFrom="paragraph">
            <wp:posOffset>7620</wp:posOffset>
          </wp:positionV>
          <wp:extent cx="2848879" cy="428775"/>
          <wp:effectExtent l="0" t="0" r="0" b="3175"/>
          <wp:wrapNone/>
          <wp:docPr id="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1" name="Temando-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8879" cy="428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2AFD"/>
    <w:multiLevelType w:val="hybridMultilevel"/>
    <w:tmpl w:val="DF1A8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26A41"/>
    <w:multiLevelType w:val="multilevel"/>
    <w:tmpl w:val="3C2E28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8CA359C"/>
    <w:multiLevelType w:val="hybridMultilevel"/>
    <w:tmpl w:val="AAFE58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84CE3"/>
    <w:multiLevelType w:val="multilevel"/>
    <w:tmpl w:val="199855F4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68" w:hanging="2160"/>
      </w:pPr>
      <w:rPr>
        <w:rFonts w:hint="default"/>
      </w:rPr>
    </w:lvl>
  </w:abstractNum>
  <w:abstractNum w:abstractNumId="4">
    <w:nsid w:val="3AB74F21"/>
    <w:multiLevelType w:val="hybridMultilevel"/>
    <w:tmpl w:val="CD048B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259F3"/>
    <w:multiLevelType w:val="hybridMultilevel"/>
    <w:tmpl w:val="07A472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F35845"/>
    <w:multiLevelType w:val="hybridMultilevel"/>
    <w:tmpl w:val="D41E1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70EE6"/>
    <w:multiLevelType w:val="hybridMultilevel"/>
    <w:tmpl w:val="E230E31C"/>
    <w:lvl w:ilvl="0" w:tplc="D9AE9E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C468F"/>
    <w:multiLevelType w:val="multilevel"/>
    <w:tmpl w:val="9F2E5764"/>
    <w:styleLink w:val="Style1"/>
    <w:lvl w:ilvl="0">
      <w:start w:val="1"/>
      <w:numFmt w:val="bullet"/>
      <w:lvlText w:val=""/>
      <w:lvlJc w:val="left"/>
      <w:pPr>
        <w:ind w:left="510" w:hanging="340"/>
      </w:pPr>
      <w:rPr>
        <w:rFonts w:ascii="Webdings" w:hAnsi="Webdings" w:hint="default"/>
        <w:color w:val="1F497D" w:themeColor="text2"/>
        <w:sz w:val="20"/>
      </w:rPr>
    </w:lvl>
    <w:lvl w:ilvl="1">
      <w:start w:val="1"/>
      <w:numFmt w:val="bullet"/>
      <w:lvlText w:val=""/>
      <w:lvlJc w:val="left"/>
      <w:pPr>
        <w:ind w:left="1020" w:hanging="340"/>
      </w:pPr>
      <w:rPr>
        <w:rFonts w:ascii="Webdings" w:hAnsi="Webdings" w:hint="default"/>
        <w:color w:val="1F497D" w:themeColor="text2"/>
        <w:sz w:val="16"/>
      </w:rPr>
    </w:lvl>
    <w:lvl w:ilvl="2">
      <w:start w:val="1"/>
      <w:numFmt w:val="bullet"/>
      <w:lvlText w:val=""/>
      <w:lvlJc w:val="left"/>
      <w:pPr>
        <w:ind w:left="1530" w:hanging="340"/>
      </w:pPr>
      <w:rPr>
        <w:rFonts w:ascii="Webdings" w:hAnsi="Webdings" w:hint="default"/>
        <w:b w:val="0"/>
        <w:i w:val="0"/>
        <w:color w:val="1F497D" w:themeColor="text2"/>
        <w:sz w:val="16"/>
      </w:rPr>
    </w:lvl>
    <w:lvl w:ilvl="3">
      <w:start w:val="1"/>
      <w:numFmt w:val="bullet"/>
      <w:lvlText w:val=""/>
      <w:lvlJc w:val="left"/>
      <w:pPr>
        <w:ind w:left="2040" w:hanging="340"/>
      </w:pPr>
      <w:rPr>
        <w:rFonts w:ascii="Webdings" w:hAnsi="Webdings" w:hint="default"/>
        <w:b w:val="0"/>
        <w:i w:val="0"/>
        <w:color w:val="1F497D" w:themeColor="text2"/>
        <w:sz w:val="16"/>
      </w:rPr>
    </w:lvl>
    <w:lvl w:ilvl="4">
      <w:start w:val="1"/>
      <w:numFmt w:val="bullet"/>
      <w:lvlText w:val=""/>
      <w:lvlJc w:val="left"/>
      <w:pPr>
        <w:ind w:left="2550" w:hanging="340"/>
      </w:pPr>
      <w:rPr>
        <w:rFonts w:ascii="Webdings" w:hAnsi="Webdings" w:hint="default"/>
        <w:b w:val="0"/>
        <w:i w:val="0"/>
        <w:color w:val="1F497D" w:themeColor="text2"/>
        <w:sz w:val="16"/>
      </w:rPr>
    </w:lvl>
    <w:lvl w:ilvl="5">
      <w:start w:val="1"/>
      <w:numFmt w:val="lowerRoman"/>
      <w:lvlText w:val="(%6)"/>
      <w:lvlJc w:val="left"/>
      <w:pPr>
        <w:ind w:left="306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08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90" w:hanging="3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3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ZIN Nicolas">
    <w15:presenceInfo w15:providerId="AD" w15:userId="S-1-5-21-1164210602-1772422444-1446904402-428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activeWritingStyle w:appName="MSWord" w:lang="en-US" w:vendorID="64" w:dllVersion="131078" w:nlCheck="1" w:checkStyle="0"/>
  <w:activeWritingStyle w:appName="MSWord" w:lang="en-AU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activeWritingStyle w:appName="MSWord" w:lang="fr-CH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C08"/>
    <w:rsid w:val="000001C3"/>
    <w:rsid w:val="00000521"/>
    <w:rsid w:val="00000D25"/>
    <w:rsid w:val="000032DF"/>
    <w:rsid w:val="000074B7"/>
    <w:rsid w:val="00010939"/>
    <w:rsid w:val="000120D9"/>
    <w:rsid w:val="00015706"/>
    <w:rsid w:val="00015B9D"/>
    <w:rsid w:val="000172CB"/>
    <w:rsid w:val="000177C1"/>
    <w:rsid w:val="0002161D"/>
    <w:rsid w:val="0002185F"/>
    <w:rsid w:val="00022E36"/>
    <w:rsid w:val="00025049"/>
    <w:rsid w:val="000251B7"/>
    <w:rsid w:val="00026CAD"/>
    <w:rsid w:val="00027BE0"/>
    <w:rsid w:val="00033466"/>
    <w:rsid w:val="000336EE"/>
    <w:rsid w:val="0003416F"/>
    <w:rsid w:val="00034B09"/>
    <w:rsid w:val="00036328"/>
    <w:rsid w:val="000363CA"/>
    <w:rsid w:val="00040193"/>
    <w:rsid w:val="0004039D"/>
    <w:rsid w:val="00041159"/>
    <w:rsid w:val="00042021"/>
    <w:rsid w:val="000420FD"/>
    <w:rsid w:val="00043605"/>
    <w:rsid w:val="000448EA"/>
    <w:rsid w:val="00044A51"/>
    <w:rsid w:val="00046FC0"/>
    <w:rsid w:val="00047021"/>
    <w:rsid w:val="0004722B"/>
    <w:rsid w:val="00047D5A"/>
    <w:rsid w:val="00052C36"/>
    <w:rsid w:val="000530E8"/>
    <w:rsid w:val="00053E16"/>
    <w:rsid w:val="000546C5"/>
    <w:rsid w:val="000578BD"/>
    <w:rsid w:val="00057AEA"/>
    <w:rsid w:val="00063109"/>
    <w:rsid w:val="000653BD"/>
    <w:rsid w:val="000659CB"/>
    <w:rsid w:val="00065F7E"/>
    <w:rsid w:val="00066F1A"/>
    <w:rsid w:val="00067BF7"/>
    <w:rsid w:val="00067E1F"/>
    <w:rsid w:val="00073213"/>
    <w:rsid w:val="000733F2"/>
    <w:rsid w:val="00073A42"/>
    <w:rsid w:val="00074C2A"/>
    <w:rsid w:val="0007655D"/>
    <w:rsid w:val="00076CBF"/>
    <w:rsid w:val="00077023"/>
    <w:rsid w:val="00081B92"/>
    <w:rsid w:val="000825FD"/>
    <w:rsid w:val="000912B1"/>
    <w:rsid w:val="00097082"/>
    <w:rsid w:val="00097264"/>
    <w:rsid w:val="000A00BF"/>
    <w:rsid w:val="000A36FE"/>
    <w:rsid w:val="000A4330"/>
    <w:rsid w:val="000A47A4"/>
    <w:rsid w:val="000A6F2C"/>
    <w:rsid w:val="000A7012"/>
    <w:rsid w:val="000B1426"/>
    <w:rsid w:val="000B2024"/>
    <w:rsid w:val="000B30ED"/>
    <w:rsid w:val="000B383C"/>
    <w:rsid w:val="000B4168"/>
    <w:rsid w:val="000B7C5F"/>
    <w:rsid w:val="000C0118"/>
    <w:rsid w:val="000C0B67"/>
    <w:rsid w:val="000C10FD"/>
    <w:rsid w:val="000C4067"/>
    <w:rsid w:val="000C65EC"/>
    <w:rsid w:val="000C67A2"/>
    <w:rsid w:val="000C76DB"/>
    <w:rsid w:val="000D1F92"/>
    <w:rsid w:val="000D2196"/>
    <w:rsid w:val="000D3170"/>
    <w:rsid w:val="000D343E"/>
    <w:rsid w:val="000D47C2"/>
    <w:rsid w:val="000D6155"/>
    <w:rsid w:val="000D6BDD"/>
    <w:rsid w:val="000D74E4"/>
    <w:rsid w:val="000E0AC2"/>
    <w:rsid w:val="000E10AC"/>
    <w:rsid w:val="000E16D0"/>
    <w:rsid w:val="000E6C3A"/>
    <w:rsid w:val="000E701A"/>
    <w:rsid w:val="000E7321"/>
    <w:rsid w:val="000F0CB7"/>
    <w:rsid w:val="000F1D7A"/>
    <w:rsid w:val="000F379E"/>
    <w:rsid w:val="000F53C5"/>
    <w:rsid w:val="000F58EC"/>
    <w:rsid w:val="000F598F"/>
    <w:rsid w:val="000F6081"/>
    <w:rsid w:val="000F6407"/>
    <w:rsid w:val="00101B52"/>
    <w:rsid w:val="00103BDF"/>
    <w:rsid w:val="001066F2"/>
    <w:rsid w:val="00107EE9"/>
    <w:rsid w:val="00111063"/>
    <w:rsid w:val="001115DB"/>
    <w:rsid w:val="00112192"/>
    <w:rsid w:val="00112618"/>
    <w:rsid w:val="00112B6E"/>
    <w:rsid w:val="0011306B"/>
    <w:rsid w:val="00113930"/>
    <w:rsid w:val="001145BD"/>
    <w:rsid w:val="00114908"/>
    <w:rsid w:val="001201C5"/>
    <w:rsid w:val="00121701"/>
    <w:rsid w:val="00121ADC"/>
    <w:rsid w:val="0012390B"/>
    <w:rsid w:val="00123B62"/>
    <w:rsid w:val="0012461D"/>
    <w:rsid w:val="0012596E"/>
    <w:rsid w:val="001303E6"/>
    <w:rsid w:val="00130624"/>
    <w:rsid w:val="00131237"/>
    <w:rsid w:val="0013301B"/>
    <w:rsid w:val="0013570E"/>
    <w:rsid w:val="0013726B"/>
    <w:rsid w:val="00137DC7"/>
    <w:rsid w:val="0014057D"/>
    <w:rsid w:val="00142E6B"/>
    <w:rsid w:val="0014579A"/>
    <w:rsid w:val="00145E28"/>
    <w:rsid w:val="00145EC3"/>
    <w:rsid w:val="00146CBB"/>
    <w:rsid w:val="001505A9"/>
    <w:rsid w:val="00150696"/>
    <w:rsid w:val="00151697"/>
    <w:rsid w:val="00151893"/>
    <w:rsid w:val="00151CD0"/>
    <w:rsid w:val="00151E8B"/>
    <w:rsid w:val="00151EE7"/>
    <w:rsid w:val="0015272D"/>
    <w:rsid w:val="00153885"/>
    <w:rsid w:val="00153DB1"/>
    <w:rsid w:val="001543FB"/>
    <w:rsid w:val="00155627"/>
    <w:rsid w:val="0016261A"/>
    <w:rsid w:val="0016514F"/>
    <w:rsid w:val="00167D30"/>
    <w:rsid w:val="00170BE3"/>
    <w:rsid w:val="0018046D"/>
    <w:rsid w:val="001819F7"/>
    <w:rsid w:val="0018727B"/>
    <w:rsid w:val="00191769"/>
    <w:rsid w:val="001935CA"/>
    <w:rsid w:val="00196FC1"/>
    <w:rsid w:val="001974EA"/>
    <w:rsid w:val="001A03E6"/>
    <w:rsid w:val="001A3C4F"/>
    <w:rsid w:val="001A6663"/>
    <w:rsid w:val="001B195A"/>
    <w:rsid w:val="001B1A99"/>
    <w:rsid w:val="001B2B47"/>
    <w:rsid w:val="001B2F1D"/>
    <w:rsid w:val="001B3A81"/>
    <w:rsid w:val="001B4646"/>
    <w:rsid w:val="001B7BF7"/>
    <w:rsid w:val="001C12DD"/>
    <w:rsid w:val="001C2D4D"/>
    <w:rsid w:val="001C5D93"/>
    <w:rsid w:val="001C76E6"/>
    <w:rsid w:val="001D2D6E"/>
    <w:rsid w:val="001D3668"/>
    <w:rsid w:val="001D5A74"/>
    <w:rsid w:val="001D624C"/>
    <w:rsid w:val="001D71E9"/>
    <w:rsid w:val="001D7605"/>
    <w:rsid w:val="001D7760"/>
    <w:rsid w:val="001D7A3B"/>
    <w:rsid w:val="001E0173"/>
    <w:rsid w:val="001E03D4"/>
    <w:rsid w:val="001E1EAF"/>
    <w:rsid w:val="001E27CF"/>
    <w:rsid w:val="001E6F61"/>
    <w:rsid w:val="001F456B"/>
    <w:rsid w:val="001F634F"/>
    <w:rsid w:val="001F6D37"/>
    <w:rsid w:val="001F717F"/>
    <w:rsid w:val="001F7AFD"/>
    <w:rsid w:val="001F7C24"/>
    <w:rsid w:val="00203828"/>
    <w:rsid w:val="002055C1"/>
    <w:rsid w:val="00210AF0"/>
    <w:rsid w:val="00210FBF"/>
    <w:rsid w:val="00211391"/>
    <w:rsid w:val="00212E72"/>
    <w:rsid w:val="0021427A"/>
    <w:rsid w:val="0021715F"/>
    <w:rsid w:val="00217A88"/>
    <w:rsid w:val="002229BC"/>
    <w:rsid w:val="00223C60"/>
    <w:rsid w:val="00225390"/>
    <w:rsid w:val="002254DE"/>
    <w:rsid w:val="0022561B"/>
    <w:rsid w:val="0022567D"/>
    <w:rsid w:val="002263F5"/>
    <w:rsid w:val="00226498"/>
    <w:rsid w:val="0022651D"/>
    <w:rsid w:val="00227C35"/>
    <w:rsid w:val="00232B0E"/>
    <w:rsid w:val="002334DD"/>
    <w:rsid w:val="00233F0E"/>
    <w:rsid w:val="00237619"/>
    <w:rsid w:val="00240CED"/>
    <w:rsid w:val="00244D4F"/>
    <w:rsid w:val="002458CC"/>
    <w:rsid w:val="002464B9"/>
    <w:rsid w:val="00246CC9"/>
    <w:rsid w:val="002472E7"/>
    <w:rsid w:val="00247948"/>
    <w:rsid w:val="00250B28"/>
    <w:rsid w:val="00251AC5"/>
    <w:rsid w:val="002526B2"/>
    <w:rsid w:val="002561A2"/>
    <w:rsid w:val="002575F3"/>
    <w:rsid w:val="002577B1"/>
    <w:rsid w:val="00257876"/>
    <w:rsid w:val="00260618"/>
    <w:rsid w:val="00262622"/>
    <w:rsid w:val="002627BA"/>
    <w:rsid w:val="00262A16"/>
    <w:rsid w:val="00263BD2"/>
    <w:rsid w:val="00265B91"/>
    <w:rsid w:val="00266A27"/>
    <w:rsid w:val="002674E2"/>
    <w:rsid w:val="00271A35"/>
    <w:rsid w:val="0027241B"/>
    <w:rsid w:val="0027247E"/>
    <w:rsid w:val="0027394F"/>
    <w:rsid w:val="00277FA1"/>
    <w:rsid w:val="00284F00"/>
    <w:rsid w:val="002863EF"/>
    <w:rsid w:val="00286A3D"/>
    <w:rsid w:val="00287C28"/>
    <w:rsid w:val="00291324"/>
    <w:rsid w:val="00293914"/>
    <w:rsid w:val="00295C9C"/>
    <w:rsid w:val="002A058F"/>
    <w:rsid w:val="002A15F9"/>
    <w:rsid w:val="002A220F"/>
    <w:rsid w:val="002A25B7"/>
    <w:rsid w:val="002A2C87"/>
    <w:rsid w:val="002A351E"/>
    <w:rsid w:val="002A386D"/>
    <w:rsid w:val="002A40AA"/>
    <w:rsid w:val="002B0850"/>
    <w:rsid w:val="002B23A4"/>
    <w:rsid w:val="002B465D"/>
    <w:rsid w:val="002B739E"/>
    <w:rsid w:val="002C0C5C"/>
    <w:rsid w:val="002C47C4"/>
    <w:rsid w:val="002C58EC"/>
    <w:rsid w:val="002C6390"/>
    <w:rsid w:val="002C76B9"/>
    <w:rsid w:val="002D13BC"/>
    <w:rsid w:val="002D1586"/>
    <w:rsid w:val="002D4D54"/>
    <w:rsid w:val="002D5594"/>
    <w:rsid w:val="002D7583"/>
    <w:rsid w:val="002E02D3"/>
    <w:rsid w:val="002E0544"/>
    <w:rsid w:val="002E249B"/>
    <w:rsid w:val="002E2A6A"/>
    <w:rsid w:val="002E3563"/>
    <w:rsid w:val="002E4DC4"/>
    <w:rsid w:val="002E54F6"/>
    <w:rsid w:val="002E588F"/>
    <w:rsid w:val="002E5916"/>
    <w:rsid w:val="002E6574"/>
    <w:rsid w:val="002E6BD5"/>
    <w:rsid w:val="002E7487"/>
    <w:rsid w:val="002F1386"/>
    <w:rsid w:val="002F1D69"/>
    <w:rsid w:val="002F1E50"/>
    <w:rsid w:val="002F3481"/>
    <w:rsid w:val="002F40DB"/>
    <w:rsid w:val="002F5E48"/>
    <w:rsid w:val="003008FF"/>
    <w:rsid w:val="003019FF"/>
    <w:rsid w:val="00302350"/>
    <w:rsid w:val="00302CBF"/>
    <w:rsid w:val="0030546B"/>
    <w:rsid w:val="00305C28"/>
    <w:rsid w:val="00306874"/>
    <w:rsid w:val="00307ECD"/>
    <w:rsid w:val="00313C18"/>
    <w:rsid w:val="00314FB9"/>
    <w:rsid w:val="00315E8E"/>
    <w:rsid w:val="00316B7A"/>
    <w:rsid w:val="00321591"/>
    <w:rsid w:val="00322595"/>
    <w:rsid w:val="00324178"/>
    <w:rsid w:val="0032731D"/>
    <w:rsid w:val="003305D6"/>
    <w:rsid w:val="003316CA"/>
    <w:rsid w:val="00331E41"/>
    <w:rsid w:val="00332BBC"/>
    <w:rsid w:val="003337A6"/>
    <w:rsid w:val="00334DE8"/>
    <w:rsid w:val="00334F13"/>
    <w:rsid w:val="00335543"/>
    <w:rsid w:val="00335ACB"/>
    <w:rsid w:val="00335C61"/>
    <w:rsid w:val="00337FEB"/>
    <w:rsid w:val="00340F45"/>
    <w:rsid w:val="00344D59"/>
    <w:rsid w:val="00345148"/>
    <w:rsid w:val="00346D90"/>
    <w:rsid w:val="003472EC"/>
    <w:rsid w:val="003478DD"/>
    <w:rsid w:val="00347E4A"/>
    <w:rsid w:val="00351042"/>
    <w:rsid w:val="00352FC8"/>
    <w:rsid w:val="00353544"/>
    <w:rsid w:val="0035639E"/>
    <w:rsid w:val="00357D28"/>
    <w:rsid w:val="00364A65"/>
    <w:rsid w:val="00365AED"/>
    <w:rsid w:val="003719EB"/>
    <w:rsid w:val="00371D8F"/>
    <w:rsid w:val="003729F2"/>
    <w:rsid w:val="00375131"/>
    <w:rsid w:val="00375F30"/>
    <w:rsid w:val="00377173"/>
    <w:rsid w:val="003776F5"/>
    <w:rsid w:val="00377D2D"/>
    <w:rsid w:val="00382126"/>
    <w:rsid w:val="00382DEE"/>
    <w:rsid w:val="0038450C"/>
    <w:rsid w:val="00387881"/>
    <w:rsid w:val="003912C0"/>
    <w:rsid w:val="003916B0"/>
    <w:rsid w:val="003918F4"/>
    <w:rsid w:val="003922A7"/>
    <w:rsid w:val="0039379B"/>
    <w:rsid w:val="00394815"/>
    <w:rsid w:val="003A0102"/>
    <w:rsid w:val="003A1301"/>
    <w:rsid w:val="003A2527"/>
    <w:rsid w:val="003A6626"/>
    <w:rsid w:val="003B1CC2"/>
    <w:rsid w:val="003B283B"/>
    <w:rsid w:val="003B3B36"/>
    <w:rsid w:val="003B484D"/>
    <w:rsid w:val="003B5DE4"/>
    <w:rsid w:val="003B729D"/>
    <w:rsid w:val="003C09D6"/>
    <w:rsid w:val="003C20B1"/>
    <w:rsid w:val="003C242E"/>
    <w:rsid w:val="003C287A"/>
    <w:rsid w:val="003C4D63"/>
    <w:rsid w:val="003C5A23"/>
    <w:rsid w:val="003C63BB"/>
    <w:rsid w:val="003C7C26"/>
    <w:rsid w:val="003D24A0"/>
    <w:rsid w:val="003E4F36"/>
    <w:rsid w:val="003E5AA8"/>
    <w:rsid w:val="003E6602"/>
    <w:rsid w:val="003E6977"/>
    <w:rsid w:val="003F05F8"/>
    <w:rsid w:val="003F1BC2"/>
    <w:rsid w:val="003F3332"/>
    <w:rsid w:val="003F430E"/>
    <w:rsid w:val="003F619E"/>
    <w:rsid w:val="003F69EE"/>
    <w:rsid w:val="004004E6"/>
    <w:rsid w:val="0040253D"/>
    <w:rsid w:val="00402A1E"/>
    <w:rsid w:val="00402A4F"/>
    <w:rsid w:val="00402E6B"/>
    <w:rsid w:val="004035BE"/>
    <w:rsid w:val="004056D9"/>
    <w:rsid w:val="00407B09"/>
    <w:rsid w:val="004100F0"/>
    <w:rsid w:val="004119AB"/>
    <w:rsid w:val="0041324A"/>
    <w:rsid w:val="00413F83"/>
    <w:rsid w:val="004168D2"/>
    <w:rsid w:val="0042048D"/>
    <w:rsid w:val="00420C4A"/>
    <w:rsid w:val="004224C0"/>
    <w:rsid w:val="004240BD"/>
    <w:rsid w:val="004242D9"/>
    <w:rsid w:val="00425F4C"/>
    <w:rsid w:val="004302CB"/>
    <w:rsid w:val="00435209"/>
    <w:rsid w:val="00436A95"/>
    <w:rsid w:val="0044295E"/>
    <w:rsid w:val="004467FD"/>
    <w:rsid w:val="00447D4A"/>
    <w:rsid w:val="00450CE2"/>
    <w:rsid w:val="00454044"/>
    <w:rsid w:val="00454718"/>
    <w:rsid w:val="00454B66"/>
    <w:rsid w:val="00455C04"/>
    <w:rsid w:val="00460032"/>
    <w:rsid w:val="00461D94"/>
    <w:rsid w:val="004620BD"/>
    <w:rsid w:val="0046216F"/>
    <w:rsid w:val="004623D8"/>
    <w:rsid w:val="00463F5D"/>
    <w:rsid w:val="0046518F"/>
    <w:rsid w:val="00465DD7"/>
    <w:rsid w:val="00466A06"/>
    <w:rsid w:val="0047134A"/>
    <w:rsid w:val="00471813"/>
    <w:rsid w:val="00472346"/>
    <w:rsid w:val="00474C0C"/>
    <w:rsid w:val="00474F10"/>
    <w:rsid w:val="00475A5E"/>
    <w:rsid w:val="00477EB9"/>
    <w:rsid w:val="004804BB"/>
    <w:rsid w:val="00481646"/>
    <w:rsid w:val="00483723"/>
    <w:rsid w:val="004850A7"/>
    <w:rsid w:val="0048559C"/>
    <w:rsid w:val="004856AC"/>
    <w:rsid w:val="00487C0B"/>
    <w:rsid w:val="00490331"/>
    <w:rsid w:val="00490B34"/>
    <w:rsid w:val="004910B1"/>
    <w:rsid w:val="0049567F"/>
    <w:rsid w:val="00495B95"/>
    <w:rsid w:val="004964B1"/>
    <w:rsid w:val="004A0385"/>
    <w:rsid w:val="004A3A83"/>
    <w:rsid w:val="004A46D0"/>
    <w:rsid w:val="004A72B8"/>
    <w:rsid w:val="004B00FA"/>
    <w:rsid w:val="004B0487"/>
    <w:rsid w:val="004B04E3"/>
    <w:rsid w:val="004B29E4"/>
    <w:rsid w:val="004B3659"/>
    <w:rsid w:val="004B4B21"/>
    <w:rsid w:val="004B4BE4"/>
    <w:rsid w:val="004B5260"/>
    <w:rsid w:val="004B6330"/>
    <w:rsid w:val="004B7B29"/>
    <w:rsid w:val="004C14A7"/>
    <w:rsid w:val="004C3852"/>
    <w:rsid w:val="004C3F0C"/>
    <w:rsid w:val="004C4FA8"/>
    <w:rsid w:val="004C75F4"/>
    <w:rsid w:val="004C7D70"/>
    <w:rsid w:val="004C7D80"/>
    <w:rsid w:val="004D00C2"/>
    <w:rsid w:val="004D1049"/>
    <w:rsid w:val="004D13FF"/>
    <w:rsid w:val="004D1A90"/>
    <w:rsid w:val="004D2454"/>
    <w:rsid w:val="004D2691"/>
    <w:rsid w:val="004D4140"/>
    <w:rsid w:val="004D4700"/>
    <w:rsid w:val="004D4727"/>
    <w:rsid w:val="004D5D0A"/>
    <w:rsid w:val="004D7BD6"/>
    <w:rsid w:val="004E0E71"/>
    <w:rsid w:val="004E388D"/>
    <w:rsid w:val="004E4586"/>
    <w:rsid w:val="004E5953"/>
    <w:rsid w:val="004F1BEA"/>
    <w:rsid w:val="004F3F24"/>
    <w:rsid w:val="004F3F99"/>
    <w:rsid w:val="004F4011"/>
    <w:rsid w:val="004F4450"/>
    <w:rsid w:val="004F5C66"/>
    <w:rsid w:val="004F65D7"/>
    <w:rsid w:val="004F7A60"/>
    <w:rsid w:val="004F7AC0"/>
    <w:rsid w:val="00501B84"/>
    <w:rsid w:val="0050203E"/>
    <w:rsid w:val="00503350"/>
    <w:rsid w:val="00504C68"/>
    <w:rsid w:val="00505DF8"/>
    <w:rsid w:val="005069A8"/>
    <w:rsid w:val="00515CD3"/>
    <w:rsid w:val="005169F4"/>
    <w:rsid w:val="00520E9C"/>
    <w:rsid w:val="00522B3F"/>
    <w:rsid w:val="00523FAA"/>
    <w:rsid w:val="005247EB"/>
    <w:rsid w:val="005274C6"/>
    <w:rsid w:val="00531DDB"/>
    <w:rsid w:val="00532092"/>
    <w:rsid w:val="00533221"/>
    <w:rsid w:val="00533809"/>
    <w:rsid w:val="005344E8"/>
    <w:rsid w:val="005363C4"/>
    <w:rsid w:val="005376D3"/>
    <w:rsid w:val="00547794"/>
    <w:rsid w:val="00547C6B"/>
    <w:rsid w:val="005519A2"/>
    <w:rsid w:val="00552B72"/>
    <w:rsid w:val="00554A00"/>
    <w:rsid w:val="00555C9A"/>
    <w:rsid w:val="00555FC5"/>
    <w:rsid w:val="00556018"/>
    <w:rsid w:val="005612D9"/>
    <w:rsid w:val="0056453A"/>
    <w:rsid w:val="00564844"/>
    <w:rsid w:val="0056605A"/>
    <w:rsid w:val="00566CAD"/>
    <w:rsid w:val="00570C09"/>
    <w:rsid w:val="005714C1"/>
    <w:rsid w:val="00571679"/>
    <w:rsid w:val="0057194C"/>
    <w:rsid w:val="00572178"/>
    <w:rsid w:val="00574DF0"/>
    <w:rsid w:val="00574E0C"/>
    <w:rsid w:val="0057576A"/>
    <w:rsid w:val="00576474"/>
    <w:rsid w:val="005778F0"/>
    <w:rsid w:val="00581514"/>
    <w:rsid w:val="0058325F"/>
    <w:rsid w:val="00584D59"/>
    <w:rsid w:val="00584EE2"/>
    <w:rsid w:val="005866D2"/>
    <w:rsid w:val="00587226"/>
    <w:rsid w:val="00591638"/>
    <w:rsid w:val="0059241F"/>
    <w:rsid w:val="00592D13"/>
    <w:rsid w:val="00594945"/>
    <w:rsid w:val="005A1824"/>
    <w:rsid w:val="005A193C"/>
    <w:rsid w:val="005A3126"/>
    <w:rsid w:val="005A44F1"/>
    <w:rsid w:val="005A6A90"/>
    <w:rsid w:val="005A6A9B"/>
    <w:rsid w:val="005A6BA0"/>
    <w:rsid w:val="005B0F57"/>
    <w:rsid w:val="005B3246"/>
    <w:rsid w:val="005B5248"/>
    <w:rsid w:val="005B5C40"/>
    <w:rsid w:val="005B6386"/>
    <w:rsid w:val="005B75F4"/>
    <w:rsid w:val="005C1EF4"/>
    <w:rsid w:val="005C4924"/>
    <w:rsid w:val="005C565A"/>
    <w:rsid w:val="005C6E9C"/>
    <w:rsid w:val="005C712B"/>
    <w:rsid w:val="005D0FC3"/>
    <w:rsid w:val="005D5D6C"/>
    <w:rsid w:val="005E06BE"/>
    <w:rsid w:val="005E0ED6"/>
    <w:rsid w:val="005E36CC"/>
    <w:rsid w:val="005E65A8"/>
    <w:rsid w:val="005E6AC7"/>
    <w:rsid w:val="005E7701"/>
    <w:rsid w:val="005F1268"/>
    <w:rsid w:val="005F3AC2"/>
    <w:rsid w:val="005F3DC1"/>
    <w:rsid w:val="005F5F04"/>
    <w:rsid w:val="005F6460"/>
    <w:rsid w:val="00600EE9"/>
    <w:rsid w:val="006011F9"/>
    <w:rsid w:val="00603B6C"/>
    <w:rsid w:val="00604407"/>
    <w:rsid w:val="00604CBD"/>
    <w:rsid w:val="00607CD6"/>
    <w:rsid w:val="00611DF5"/>
    <w:rsid w:val="00614110"/>
    <w:rsid w:val="00614313"/>
    <w:rsid w:val="00614D26"/>
    <w:rsid w:val="00615108"/>
    <w:rsid w:val="00615289"/>
    <w:rsid w:val="006173F8"/>
    <w:rsid w:val="00621051"/>
    <w:rsid w:val="006229AA"/>
    <w:rsid w:val="006233D1"/>
    <w:rsid w:val="00623A1B"/>
    <w:rsid w:val="00625CC8"/>
    <w:rsid w:val="006271C1"/>
    <w:rsid w:val="00630E3C"/>
    <w:rsid w:val="00636E2B"/>
    <w:rsid w:val="0064013B"/>
    <w:rsid w:val="00640573"/>
    <w:rsid w:val="006411AC"/>
    <w:rsid w:val="006411CC"/>
    <w:rsid w:val="00643943"/>
    <w:rsid w:val="00644C8E"/>
    <w:rsid w:val="0064705B"/>
    <w:rsid w:val="006478B4"/>
    <w:rsid w:val="0065054C"/>
    <w:rsid w:val="00651200"/>
    <w:rsid w:val="00652F36"/>
    <w:rsid w:val="006540AC"/>
    <w:rsid w:val="00655064"/>
    <w:rsid w:val="00656F07"/>
    <w:rsid w:val="00660821"/>
    <w:rsid w:val="0066091C"/>
    <w:rsid w:val="00663151"/>
    <w:rsid w:val="006637F0"/>
    <w:rsid w:val="006648D8"/>
    <w:rsid w:val="00665538"/>
    <w:rsid w:val="00665E25"/>
    <w:rsid w:val="00665F3A"/>
    <w:rsid w:val="00666600"/>
    <w:rsid w:val="00666FDD"/>
    <w:rsid w:val="00670FE3"/>
    <w:rsid w:val="00671253"/>
    <w:rsid w:val="0067162D"/>
    <w:rsid w:val="006724C4"/>
    <w:rsid w:val="00672D62"/>
    <w:rsid w:val="00675B9E"/>
    <w:rsid w:val="00676E5E"/>
    <w:rsid w:val="00680308"/>
    <w:rsid w:val="0068351F"/>
    <w:rsid w:val="006839A6"/>
    <w:rsid w:val="0068403C"/>
    <w:rsid w:val="00686D8F"/>
    <w:rsid w:val="00687B7A"/>
    <w:rsid w:val="00690EB1"/>
    <w:rsid w:val="00692D89"/>
    <w:rsid w:val="0069348F"/>
    <w:rsid w:val="0069567A"/>
    <w:rsid w:val="00695EA5"/>
    <w:rsid w:val="0069781C"/>
    <w:rsid w:val="00697FCA"/>
    <w:rsid w:val="006A1342"/>
    <w:rsid w:val="006A3D96"/>
    <w:rsid w:val="006A50BD"/>
    <w:rsid w:val="006A5E13"/>
    <w:rsid w:val="006A6A26"/>
    <w:rsid w:val="006A6A94"/>
    <w:rsid w:val="006A6CB9"/>
    <w:rsid w:val="006A6F59"/>
    <w:rsid w:val="006A7AE6"/>
    <w:rsid w:val="006B019A"/>
    <w:rsid w:val="006B08E6"/>
    <w:rsid w:val="006B5038"/>
    <w:rsid w:val="006B6A43"/>
    <w:rsid w:val="006B7907"/>
    <w:rsid w:val="006C04E8"/>
    <w:rsid w:val="006C2230"/>
    <w:rsid w:val="006C4101"/>
    <w:rsid w:val="006C41B6"/>
    <w:rsid w:val="006C442E"/>
    <w:rsid w:val="006C552F"/>
    <w:rsid w:val="006C7AC8"/>
    <w:rsid w:val="006D0AD1"/>
    <w:rsid w:val="006D18A2"/>
    <w:rsid w:val="006D1F57"/>
    <w:rsid w:val="006D416B"/>
    <w:rsid w:val="006D4428"/>
    <w:rsid w:val="006D7C0D"/>
    <w:rsid w:val="006E07CF"/>
    <w:rsid w:val="006E1575"/>
    <w:rsid w:val="006E20C2"/>
    <w:rsid w:val="006E2F07"/>
    <w:rsid w:val="006E43E5"/>
    <w:rsid w:val="006E471F"/>
    <w:rsid w:val="006E482A"/>
    <w:rsid w:val="006F25CB"/>
    <w:rsid w:val="006F2D1C"/>
    <w:rsid w:val="006F3A30"/>
    <w:rsid w:val="006F450E"/>
    <w:rsid w:val="006F4D6B"/>
    <w:rsid w:val="006F5686"/>
    <w:rsid w:val="006F6A9E"/>
    <w:rsid w:val="006F7134"/>
    <w:rsid w:val="007017ED"/>
    <w:rsid w:val="00701961"/>
    <w:rsid w:val="0070617B"/>
    <w:rsid w:val="00706525"/>
    <w:rsid w:val="00706584"/>
    <w:rsid w:val="00707932"/>
    <w:rsid w:val="00707A42"/>
    <w:rsid w:val="00707F03"/>
    <w:rsid w:val="00714007"/>
    <w:rsid w:val="007142AB"/>
    <w:rsid w:val="00715848"/>
    <w:rsid w:val="00715A99"/>
    <w:rsid w:val="00716ED9"/>
    <w:rsid w:val="00717B07"/>
    <w:rsid w:val="00722306"/>
    <w:rsid w:val="00723C51"/>
    <w:rsid w:val="00725B3B"/>
    <w:rsid w:val="00726258"/>
    <w:rsid w:val="0073273C"/>
    <w:rsid w:val="00733C03"/>
    <w:rsid w:val="00733EE2"/>
    <w:rsid w:val="00734059"/>
    <w:rsid w:val="0073565E"/>
    <w:rsid w:val="0073577F"/>
    <w:rsid w:val="007361EA"/>
    <w:rsid w:val="00737BF8"/>
    <w:rsid w:val="007411E3"/>
    <w:rsid w:val="007432A2"/>
    <w:rsid w:val="00744B74"/>
    <w:rsid w:val="007454B0"/>
    <w:rsid w:val="00751C9B"/>
    <w:rsid w:val="007549B7"/>
    <w:rsid w:val="00756868"/>
    <w:rsid w:val="00757047"/>
    <w:rsid w:val="00761622"/>
    <w:rsid w:val="00762FAD"/>
    <w:rsid w:val="00763210"/>
    <w:rsid w:val="00763328"/>
    <w:rsid w:val="00763AD1"/>
    <w:rsid w:val="007668E2"/>
    <w:rsid w:val="0077041B"/>
    <w:rsid w:val="00770C9C"/>
    <w:rsid w:val="00771889"/>
    <w:rsid w:val="0077302E"/>
    <w:rsid w:val="00773597"/>
    <w:rsid w:val="00774AC5"/>
    <w:rsid w:val="00776EBA"/>
    <w:rsid w:val="00776F85"/>
    <w:rsid w:val="007778CC"/>
    <w:rsid w:val="00777C49"/>
    <w:rsid w:val="00780083"/>
    <w:rsid w:val="007810B5"/>
    <w:rsid w:val="0078311E"/>
    <w:rsid w:val="0078395E"/>
    <w:rsid w:val="00784F1C"/>
    <w:rsid w:val="007906AE"/>
    <w:rsid w:val="007929FB"/>
    <w:rsid w:val="00793A66"/>
    <w:rsid w:val="00795417"/>
    <w:rsid w:val="0079558F"/>
    <w:rsid w:val="00795638"/>
    <w:rsid w:val="00796E14"/>
    <w:rsid w:val="00797353"/>
    <w:rsid w:val="00797C69"/>
    <w:rsid w:val="007A01DD"/>
    <w:rsid w:val="007A1D3D"/>
    <w:rsid w:val="007A27F0"/>
    <w:rsid w:val="007A3D5F"/>
    <w:rsid w:val="007A42B5"/>
    <w:rsid w:val="007A63BB"/>
    <w:rsid w:val="007A6921"/>
    <w:rsid w:val="007B190F"/>
    <w:rsid w:val="007B1EA5"/>
    <w:rsid w:val="007B230E"/>
    <w:rsid w:val="007B2FE2"/>
    <w:rsid w:val="007B391F"/>
    <w:rsid w:val="007B3C18"/>
    <w:rsid w:val="007B4222"/>
    <w:rsid w:val="007B4DDC"/>
    <w:rsid w:val="007B5656"/>
    <w:rsid w:val="007B60B0"/>
    <w:rsid w:val="007C47DA"/>
    <w:rsid w:val="007C53BE"/>
    <w:rsid w:val="007D0AA0"/>
    <w:rsid w:val="007D386C"/>
    <w:rsid w:val="007D7802"/>
    <w:rsid w:val="007D7CB0"/>
    <w:rsid w:val="007E0616"/>
    <w:rsid w:val="007E11B0"/>
    <w:rsid w:val="007E1258"/>
    <w:rsid w:val="007E7F0E"/>
    <w:rsid w:val="007F29AE"/>
    <w:rsid w:val="007F2DEA"/>
    <w:rsid w:val="007F30F3"/>
    <w:rsid w:val="007F383C"/>
    <w:rsid w:val="007F3B21"/>
    <w:rsid w:val="007F3E42"/>
    <w:rsid w:val="007F41AD"/>
    <w:rsid w:val="007F51A0"/>
    <w:rsid w:val="007F7B46"/>
    <w:rsid w:val="00800F8A"/>
    <w:rsid w:val="0080425B"/>
    <w:rsid w:val="00804907"/>
    <w:rsid w:val="00805388"/>
    <w:rsid w:val="008054B2"/>
    <w:rsid w:val="00805B3C"/>
    <w:rsid w:val="00806FB8"/>
    <w:rsid w:val="00807754"/>
    <w:rsid w:val="00807B3A"/>
    <w:rsid w:val="00807C73"/>
    <w:rsid w:val="00811976"/>
    <w:rsid w:val="00813ACD"/>
    <w:rsid w:val="00813AE4"/>
    <w:rsid w:val="00813D82"/>
    <w:rsid w:val="00814504"/>
    <w:rsid w:val="00814761"/>
    <w:rsid w:val="00817099"/>
    <w:rsid w:val="00821766"/>
    <w:rsid w:val="00823628"/>
    <w:rsid w:val="008252E2"/>
    <w:rsid w:val="00825776"/>
    <w:rsid w:val="0083047A"/>
    <w:rsid w:val="008309C1"/>
    <w:rsid w:val="00831D8D"/>
    <w:rsid w:val="00833A11"/>
    <w:rsid w:val="0083451C"/>
    <w:rsid w:val="00834637"/>
    <w:rsid w:val="00836AAE"/>
    <w:rsid w:val="008370EC"/>
    <w:rsid w:val="0083757F"/>
    <w:rsid w:val="00841C7D"/>
    <w:rsid w:val="00841DE9"/>
    <w:rsid w:val="0084233A"/>
    <w:rsid w:val="008438AC"/>
    <w:rsid w:val="00846752"/>
    <w:rsid w:val="00846915"/>
    <w:rsid w:val="008475E5"/>
    <w:rsid w:val="008516F8"/>
    <w:rsid w:val="008529EE"/>
    <w:rsid w:val="008544A3"/>
    <w:rsid w:val="008616C0"/>
    <w:rsid w:val="00861C08"/>
    <w:rsid w:val="00863AA2"/>
    <w:rsid w:val="00864532"/>
    <w:rsid w:val="00864683"/>
    <w:rsid w:val="00864C13"/>
    <w:rsid w:val="00866AF5"/>
    <w:rsid w:val="008676EB"/>
    <w:rsid w:val="00870BD4"/>
    <w:rsid w:val="00872EB4"/>
    <w:rsid w:val="0087424B"/>
    <w:rsid w:val="00876059"/>
    <w:rsid w:val="008774BB"/>
    <w:rsid w:val="00877648"/>
    <w:rsid w:val="00877C21"/>
    <w:rsid w:val="00877EAA"/>
    <w:rsid w:val="00881B79"/>
    <w:rsid w:val="00881C34"/>
    <w:rsid w:val="00884BD8"/>
    <w:rsid w:val="00884E94"/>
    <w:rsid w:val="00884E9F"/>
    <w:rsid w:val="0088783F"/>
    <w:rsid w:val="008913CF"/>
    <w:rsid w:val="008928F5"/>
    <w:rsid w:val="00892D28"/>
    <w:rsid w:val="008956C4"/>
    <w:rsid w:val="0089576F"/>
    <w:rsid w:val="00897247"/>
    <w:rsid w:val="008A1B12"/>
    <w:rsid w:val="008A1D7D"/>
    <w:rsid w:val="008A1FCF"/>
    <w:rsid w:val="008A5914"/>
    <w:rsid w:val="008A7526"/>
    <w:rsid w:val="008B007B"/>
    <w:rsid w:val="008B1010"/>
    <w:rsid w:val="008B324C"/>
    <w:rsid w:val="008B4476"/>
    <w:rsid w:val="008B5288"/>
    <w:rsid w:val="008B57E0"/>
    <w:rsid w:val="008B68BE"/>
    <w:rsid w:val="008C03E0"/>
    <w:rsid w:val="008C11EC"/>
    <w:rsid w:val="008C633F"/>
    <w:rsid w:val="008C78AA"/>
    <w:rsid w:val="008C7E95"/>
    <w:rsid w:val="008D096B"/>
    <w:rsid w:val="008D2D41"/>
    <w:rsid w:val="008D34CE"/>
    <w:rsid w:val="008D47BC"/>
    <w:rsid w:val="008E05AF"/>
    <w:rsid w:val="008E0787"/>
    <w:rsid w:val="008E1CD0"/>
    <w:rsid w:val="008E3472"/>
    <w:rsid w:val="008E3927"/>
    <w:rsid w:val="008E4AA6"/>
    <w:rsid w:val="008E7B4C"/>
    <w:rsid w:val="008F11C1"/>
    <w:rsid w:val="008F223E"/>
    <w:rsid w:val="008F2E31"/>
    <w:rsid w:val="008F426F"/>
    <w:rsid w:val="008F79BD"/>
    <w:rsid w:val="00900775"/>
    <w:rsid w:val="009007BC"/>
    <w:rsid w:val="00901218"/>
    <w:rsid w:val="00903D03"/>
    <w:rsid w:val="00905F24"/>
    <w:rsid w:val="009067D1"/>
    <w:rsid w:val="00906830"/>
    <w:rsid w:val="009070BB"/>
    <w:rsid w:val="009070CA"/>
    <w:rsid w:val="00907E01"/>
    <w:rsid w:val="00910305"/>
    <w:rsid w:val="009125B4"/>
    <w:rsid w:val="00912E6B"/>
    <w:rsid w:val="00915643"/>
    <w:rsid w:val="00915862"/>
    <w:rsid w:val="00915BAD"/>
    <w:rsid w:val="00922510"/>
    <w:rsid w:val="009229BE"/>
    <w:rsid w:val="00923D4D"/>
    <w:rsid w:val="009243A6"/>
    <w:rsid w:val="00924DBA"/>
    <w:rsid w:val="00927CA9"/>
    <w:rsid w:val="0093066A"/>
    <w:rsid w:val="0093229D"/>
    <w:rsid w:val="00935008"/>
    <w:rsid w:val="009404AC"/>
    <w:rsid w:val="00941C44"/>
    <w:rsid w:val="009462E3"/>
    <w:rsid w:val="009470E6"/>
    <w:rsid w:val="0095143F"/>
    <w:rsid w:val="00952283"/>
    <w:rsid w:val="00953E27"/>
    <w:rsid w:val="0095410A"/>
    <w:rsid w:val="00955151"/>
    <w:rsid w:val="009567E8"/>
    <w:rsid w:val="00964F45"/>
    <w:rsid w:val="009656F3"/>
    <w:rsid w:val="00967DB1"/>
    <w:rsid w:val="009708EE"/>
    <w:rsid w:val="00970C7A"/>
    <w:rsid w:val="0097160A"/>
    <w:rsid w:val="009731EE"/>
    <w:rsid w:val="0097338F"/>
    <w:rsid w:val="009736A2"/>
    <w:rsid w:val="009753FD"/>
    <w:rsid w:val="00976162"/>
    <w:rsid w:val="0098032F"/>
    <w:rsid w:val="00980626"/>
    <w:rsid w:val="009816FD"/>
    <w:rsid w:val="00981DD2"/>
    <w:rsid w:val="00982238"/>
    <w:rsid w:val="00982563"/>
    <w:rsid w:val="0098361B"/>
    <w:rsid w:val="0098515B"/>
    <w:rsid w:val="00985667"/>
    <w:rsid w:val="0098572A"/>
    <w:rsid w:val="0098677F"/>
    <w:rsid w:val="00987BA7"/>
    <w:rsid w:val="00993BDE"/>
    <w:rsid w:val="009A41B9"/>
    <w:rsid w:val="009A527C"/>
    <w:rsid w:val="009A61DB"/>
    <w:rsid w:val="009A654E"/>
    <w:rsid w:val="009A6BB0"/>
    <w:rsid w:val="009A7626"/>
    <w:rsid w:val="009A7838"/>
    <w:rsid w:val="009B1633"/>
    <w:rsid w:val="009B2602"/>
    <w:rsid w:val="009B29AD"/>
    <w:rsid w:val="009B3088"/>
    <w:rsid w:val="009B4A68"/>
    <w:rsid w:val="009B4D06"/>
    <w:rsid w:val="009B50F2"/>
    <w:rsid w:val="009B6037"/>
    <w:rsid w:val="009B6127"/>
    <w:rsid w:val="009B6C75"/>
    <w:rsid w:val="009B7BF5"/>
    <w:rsid w:val="009B7CA2"/>
    <w:rsid w:val="009C1CA8"/>
    <w:rsid w:val="009C4059"/>
    <w:rsid w:val="009C47C2"/>
    <w:rsid w:val="009C6C39"/>
    <w:rsid w:val="009C6EE4"/>
    <w:rsid w:val="009D006A"/>
    <w:rsid w:val="009D0DB4"/>
    <w:rsid w:val="009D0FB8"/>
    <w:rsid w:val="009D11F8"/>
    <w:rsid w:val="009D14C4"/>
    <w:rsid w:val="009D1D7A"/>
    <w:rsid w:val="009D3787"/>
    <w:rsid w:val="009D4F41"/>
    <w:rsid w:val="009D6407"/>
    <w:rsid w:val="009E184E"/>
    <w:rsid w:val="009E2B79"/>
    <w:rsid w:val="009E4E54"/>
    <w:rsid w:val="009E5529"/>
    <w:rsid w:val="009E6AED"/>
    <w:rsid w:val="009F00BF"/>
    <w:rsid w:val="009F301F"/>
    <w:rsid w:val="009F413C"/>
    <w:rsid w:val="009F4143"/>
    <w:rsid w:val="009F6F10"/>
    <w:rsid w:val="009F6FFA"/>
    <w:rsid w:val="009F740D"/>
    <w:rsid w:val="00A00979"/>
    <w:rsid w:val="00A00C2D"/>
    <w:rsid w:val="00A032BA"/>
    <w:rsid w:val="00A03AD8"/>
    <w:rsid w:val="00A03BFD"/>
    <w:rsid w:val="00A03F96"/>
    <w:rsid w:val="00A03FA2"/>
    <w:rsid w:val="00A05B74"/>
    <w:rsid w:val="00A0765F"/>
    <w:rsid w:val="00A07BF4"/>
    <w:rsid w:val="00A104ED"/>
    <w:rsid w:val="00A1072B"/>
    <w:rsid w:val="00A12507"/>
    <w:rsid w:val="00A13CD9"/>
    <w:rsid w:val="00A14102"/>
    <w:rsid w:val="00A1625A"/>
    <w:rsid w:val="00A16E7B"/>
    <w:rsid w:val="00A1747E"/>
    <w:rsid w:val="00A21BDE"/>
    <w:rsid w:val="00A22334"/>
    <w:rsid w:val="00A23CF5"/>
    <w:rsid w:val="00A244D0"/>
    <w:rsid w:val="00A256FF"/>
    <w:rsid w:val="00A271E7"/>
    <w:rsid w:val="00A3098B"/>
    <w:rsid w:val="00A32988"/>
    <w:rsid w:val="00A33176"/>
    <w:rsid w:val="00A348D5"/>
    <w:rsid w:val="00A366F9"/>
    <w:rsid w:val="00A40222"/>
    <w:rsid w:val="00A43E7D"/>
    <w:rsid w:val="00A444F6"/>
    <w:rsid w:val="00A44CB0"/>
    <w:rsid w:val="00A46AB6"/>
    <w:rsid w:val="00A47756"/>
    <w:rsid w:val="00A52A53"/>
    <w:rsid w:val="00A55535"/>
    <w:rsid w:val="00A56F43"/>
    <w:rsid w:val="00A6176B"/>
    <w:rsid w:val="00A61D8C"/>
    <w:rsid w:val="00A62CB0"/>
    <w:rsid w:val="00A641CF"/>
    <w:rsid w:val="00A65FE1"/>
    <w:rsid w:val="00A66077"/>
    <w:rsid w:val="00A70165"/>
    <w:rsid w:val="00A70CB6"/>
    <w:rsid w:val="00A76B15"/>
    <w:rsid w:val="00A770D4"/>
    <w:rsid w:val="00A773B8"/>
    <w:rsid w:val="00A77978"/>
    <w:rsid w:val="00A82453"/>
    <w:rsid w:val="00A837EC"/>
    <w:rsid w:val="00A852B9"/>
    <w:rsid w:val="00A863A4"/>
    <w:rsid w:val="00A865B5"/>
    <w:rsid w:val="00A876FB"/>
    <w:rsid w:val="00A906C1"/>
    <w:rsid w:val="00A91315"/>
    <w:rsid w:val="00A93930"/>
    <w:rsid w:val="00A940C5"/>
    <w:rsid w:val="00A9627A"/>
    <w:rsid w:val="00AA01A5"/>
    <w:rsid w:val="00AA0924"/>
    <w:rsid w:val="00AA2E93"/>
    <w:rsid w:val="00AA59E3"/>
    <w:rsid w:val="00AA5B86"/>
    <w:rsid w:val="00AA7063"/>
    <w:rsid w:val="00AA740A"/>
    <w:rsid w:val="00AB0870"/>
    <w:rsid w:val="00AB24D8"/>
    <w:rsid w:val="00AB2BD0"/>
    <w:rsid w:val="00AB4048"/>
    <w:rsid w:val="00AB459B"/>
    <w:rsid w:val="00AB4B3E"/>
    <w:rsid w:val="00AB644B"/>
    <w:rsid w:val="00AB673E"/>
    <w:rsid w:val="00AB725D"/>
    <w:rsid w:val="00AC0086"/>
    <w:rsid w:val="00AC0B17"/>
    <w:rsid w:val="00AC0F09"/>
    <w:rsid w:val="00AC15CB"/>
    <w:rsid w:val="00AC21CC"/>
    <w:rsid w:val="00AC4685"/>
    <w:rsid w:val="00AC4737"/>
    <w:rsid w:val="00AC4D2C"/>
    <w:rsid w:val="00AD13FB"/>
    <w:rsid w:val="00AD2162"/>
    <w:rsid w:val="00AD3AFC"/>
    <w:rsid w:val="00AD3DD9"/>
    <w:rsid w:val="00AD4DA7"/>
    <w:rsid w:val="00AD7B90"/>
    <w:rsid w:val="00AE1FBB"/>
    <w:rsid w:val="00AE2D5E"/>
    <w:rsid w:val="00AE3FA9"/>
    <w:rsid w:val="00AE41C7"/>
    <w:rsid w:val="00AE4524"/>
    <w:rsid w:val="00AE55DC"/>
    <w:rsid w:val="00AE6EA6"/>
    <w:rsid w:val="00AE7C5C"/>
    <w:rsid w:val="00AF2195"/>
    <w:rsid w:val="00AF27FC"/>
    <w:rsid w:val="00AF2B7A"/>
    <w:rsid w:val="00B00A52"/>
    <w:rsid w:val="00B03B29"/>
    <w:rsid w:val="00B079DB"/>
    <w:rsid w:val="00B1189F"/>
    <w:rsid w:val="00B118EC"/>
    <w:rsid w:val="00B1356E"/>
    <w:rsid w:val="00B13C0D"/>
    <w:rsid w:val="00B140F2"/>
    <w:rsid w:val="00B14356"/>
    <w:rsid w:val="00B1482B"/>
    <w:rsid w:val="00B16041"/>
    <w:rsid w:val="00B1624E"/>
    <w:rsid w:val="00B17A07"/>
    <w:rsid w:val="00B20AF2"/>
    <w:rsid w:val="00B20BE7"/>
    <w:rsid w:val="00B20C21"/>
    <w:rsid w:val="00B213ED"/>
    <w:rsid w:val="00B2353D"/>
    <w:rsid w:val="00B2385D"/>
    <w:rsid w:val="00B24749"/>
    <w:rsid w:val="00B25CA2"/>
    <w:rsid w:val="00B273E8"/>
    <w:rsid w:val="00B27935"/>
    <w:rsid w:val="00B27B90"/>
    <w:rsid w:val="00B37CC3"/>
    <w:rsid w:val="00B42315"/>
    <w:rsid w:val="00B47772"/>
    <w:rsid w:val="00B509F0"/>
    <w:rsid w:val="00B54855"/>
    <w:rsid w:val="00B5630C"/>
    <w:rsid w:val="00B5783D"/>
    <w:rsid w:val="00B619DC"/>
    <w:rsid w:val="00B635A0"/>
    <w:rsid w:val="00B63A02"/>
    <w:rsid w:val="00B645C9"/>
    <w:rsid w:val="00B65056"/>
    <w:rsid w:val="00B65300"/>
    <w:rsid w:val="00B6601A"/>
    <w:rsid w:val="00B6784D"/>
    <w:rsid w:val="00B67AB2"/>
    <w:rsid w:val="00B72497"/>
    <w:rsid w:val="00B740B8"/>
    <w:rsid w:val="00B7420C"/>
    <w:rsid w:val="00B7460F"/>
    <w:rsid w:val="00B76757"/>
    <w:rsid w:val="00B77562"/>
    <w:rsid w:val="00B80186"/>
    <w:rsid w:val="00B815D7"/>
    <w:rsid w:val="00B81672"/>
    <w:rsid w:val="00B85928"/>
    <w:rsid w:val="00B85EFC"/>
    <w:rsid w:val="00B86D3F"/>
    <w:rsid w:val="00B86E51"/>
    <w:rsid w:val="00B900AD"/>
    <w:rsid w:val="00B90594"/>
    <w:rsid w:val="00B91E0C"/>
    <w:rsid w:val="00B9297F"/>
    <w:rsid w:val="00B92A51"/>
    <w:rsid w:val="00B9352E"/>
    <w:rsid w:val="00B93F4A"/>
    <w:rsid w:val="00B953FF"/>
    <w:rsid w:val="00B95651"/>
    <w:rsid w:val="00B96312"/>
    <w:rsid w:val="00B97D11"/>
    <w:rsid w:val="00BA33E8"/>
    <w:rsid w:val="00BA5395"/>
    <w:rsid w:val="00BB19D2"/>
    <w:rsid w:val="00BB45EB"/>
    <w:rsid w:val="00BB56DE"/>
    <w:rsid w:val="00BB5836"/>
    <w:rsid w:val="00BB6DF5"/>
    <w:rsid w:val="00BB740C"/>
    <w:rsid w:val="00BB74B1"/>
    <w:rsid w:val="00BC05FE"/>
    <w:rsid w:val="00BC105E"/>
    <w:rsid w:val="00BC1A02"/>
    <w:rsid w:val="00BC1F80"/>
    <w:rsid w:val="00BC44B8"/>
    <w:rsid w:val="00BC55BF"/>
    <w:rsid w:val="00BC729B"/>
    <w:rsid w:val="00BC7C0E"/>
    <w:rsid w:val="00BD0CAF"/>
    <w:rsid w:val="00BD0F5E"/>
    <w:rsid w:val="00BD313A"/>
    <w:rsid w:val="00BD6067"/>
    <w:rsid w:val="00BE02B0"/>
    <w:rsid w:val="00BE3664"/>
    <w:rsid w:val="00BE4072"/>
    <w:rsid w:val="00BE48C2"/>
    <w:rsid w:val="00BE5A14"/>
    <w:rsid w:val="00BF0FCE"/>
    <w:rsid w:val="00BF124D"/>
    <w:rsid w:val="00BF1294"/>
    <w:rsid w:val="00BF13AD"/>
    <w:rsid w:val="00BF14A6"/>
    <w:rsid w:val="00BF3B2E"/>
    <w:rsid w:val="00BF44E0"/>
    <w:rsid w:val="00BF5B62"/>
    <w:rsid w:val="00BF6FC0"/>
    <w:rsid w:val="00BF7C16"/>
    <w:rsid w:val="00BF7DDA"/>
    <w:rsid w:val="00C002FF"/>
    <w:rsid w:val="00C007D0"/>
    <w:rsid w:val="00C015CD"/>
    <w:rsid w:val="00C047BC"/>
    <w:rsid w:val="00C1036F"/>
    <w:rsid w:val="00C112E4"/>
    <w:rsid w:val="00C118C0"/>
    <w:rsid w:val="00C11956"/>
    <w:rsid w:val="00C11ACE"/>
    <w:rsid w:val="00C11C5F"/>
    <w:rsid w:val="00C139E8"/>
    <w:rsid w:val="00C144FA"/>
    <w:rsid w:val="00C15713"/>
    <w:rsid w:val="00C16005"/>
    <w:rsid w:val="00C168D6"/>
    <w:rsid w:val="00C21D45"/>
    <w:rsid w:val="00C21F03"/>
    <w:rsid w:val="00C245EA"/>
    <w:rsid w:val="00C253DD"/>
    <w:rsid w:val="00C30207"/>
    <w:rsid w:val="00C33D4E"/>
    <w:rsid w:val="00C360CF"/>
    <w:rsid w:val="00C36D10"/>
    <w:rsid w:val="00C37318"/>
    <w:rsid w:val="00C412D9"/>
    <w:rsid w:val="00C42023"/>
    <w:rsid w:val="00C449B3"/>
    <w:rsid w:val="00C5312E"/>
    <w:rsid w:val="00C557F7"/>
    <w:rsid w:val="00C55FDB"/>
    <w:rsid w:val="00C615F7"/>
    <w:rsid w:val="00C61E42"/>
    <w:rsid w:val="00C61F16"/>
    <w:rsid w:val="00C6452A"/>
    <w:rsid w:val="00C658F3"/>
    <w:rsid w:val="00C65E09"/>
    <w:rsid w:val="00C67245"/>
    <w:rsid w:val="00C67E73"/>
    <w:rsid w:val="00C70F7D"/>
    <w:rsid w:val="00C71286"/>
    <w:rsid w:val="00C74033"/>
    <w:rsid w:val="00C77BEA"/>
    <w:rsid w:val="00C77C81"/>
    <w:rsid w:val="00C8218E"/>
    <w:rsid w:val="00C8262E"/>
    <w:rsid w:val="00C84841"/>
    <w:rsid w:val="00C86677"/>
    <w:rsid w:val="00C867E1"/>
    <w:rsid w:val="00C876AB"/>
    <w:rsid w:val="00C90130"/>
    <w:rsid w:val="00C90E43"/>
    <w:rsid w:val="00C90F10"/>
    <w:rsid w:val="00C9124B"/>
    <w:rsid w:val="00C9214A"/>
    <w:rsid w:val="00C92B31"/>
    <w:rsid w:val="00C94719"/>
    <w:rsid w:val="00C9546A"/>
    <w:rsid w:val="00C95EBF"/>
    <w:rsid w:val="00C967FC"/>
    <w:rsid w:val="00C9696F"/>
    <w:rsid w:val="00CA1340"/>
    <w:rsid w:val="00CA1712"/>
    <w:rsid w:val="00CA192F"/>
    <w:rsid w:val="00CA294F"/>
    <w:rsid w:val="00CA3BF2"/>
    <w:rsid w:val="00CA3E54"/>
    <w:rsid w:val="00CA5632"/>
    <w:rsid w:val="00CA5C08"/>
    <w:rsid w:val="00CB012F"/>
    <w:rsid w:val="00CB0785"/>
    <w:rsid w:val="00CB131A"/>
    <w:rsid w:val="00CB1842"/>
    <w:rsid w:val="00CB2F03"/>
    <w:rsid w:val="00CB4C94"/>
    <w:rsid w:val="00CB773B"/>
    <w:rsid w:val="00CC3B2F"/>
    <w:rsid w:val="00CC6875"/>
    <w:rsid w:val="00CC6D0A"/>
    <w:rsid w:val="00CC78E5"/>
    <w:rsid w:val="00CC7CE8"/>
    <w:rsid w:val="00CD06D7"/>
    <w:rsid w:val="00CD0AF8"/>
    <w:rsid w:val="00CD1B25"/>
    <w:rsid w:val="00CD1E1D"/>
    <w:rsid w:val="00CD588A"/>
    <w:rsid w:val="00CE02C0"/>
    <w:rsid w:val="00CE0411"/>
    <w:rsid w:val="00CE142A"/>
    <w:rsid w:val="00CE3C85"/>
    <w:rsid w:val="00CF1464"/>
    <w:rsid w:val="00CF66F8"/>
    <w:rsid w:val="00CF7480"/>
    <w:rsid w:val="00CF7C8A"/>
    <w:rsid w:val="00D00F71"/>
    <w:rsid w:val="00D01327"/>
    <w:rsid w:val="00D01C02"/>
    <w:rsid w:val="00D024C7"/>
    <w:rsid w:val="00D02714"/>
    <w:rsid w:val="00D02CA3"/>
    <w:rsid w:val="00D042BC"/>
    <w:rsid w:val="00D06086"/>
    <w:rsid w:val="00D0621E"/>
    <w:rsid w:val="00D06469"/>
    <w:rsid w:val="00D07775"/>
    <w:rsid w:val="00D07DB0"/>
    <w:rsid w:val="00D128E0"/>
    <w:rsid w:val="00D14266"/>
    <w:rsid w:val="00D14E0A"/>
    <w:rsid w:val="00D15815"/>
    <w:rsid w:val="00D17559"/>
    <w:rsid w:val="00D2026C"/>
    <w:rsid w:val="00D20C41"/>
    <w:rsid w:val="00D21223"/>
    <w:rsid w:val="00D21960"/>
    <w:rsid w:val="00D2197A"/>
    <w:rsid w:val="00D22B3C"/>
    <w:rsid w:val="00D240A7"/>
    <w:rsid w:val="00D2493B"/>
    <w:rsid w:val="00D31724"/>
    <w:rsid w:val="00D32FB0"/>
    <w:rsid w:val="00D337D4"/>
    <w:rsid w:val="00D36006"/>
    <w:rsid w:val="00D37B85"/>
    <w:rsid w:val="00D40BAA"/>
    <w:rsid w:val="00D40D87"/>
    <w:rsid w:val="00D40EB3"/>
    <w:rsid w:val="00D4128B"/>
    <w:rsid w:val="00D41CEE"/>
    <w:rsid w:val="00D42267"/>
    <w:rsid w:val="00D45F6E"/>
    <w:rsid w:val="00D47C6A"/>
    <w:rsid w:val="00D527C4"/>
    <w:rsid w:val="00D53F72"/>
    <w:rsid w:val="00D54D5E"/>
    <w:rsid w:val="00D554B5"/>
    <w:rsid w:val="00D577A8"/>
    <w:rsid w:val="00D60B84"/>
    <w:rsid w:val="00D60C69"/>
    <w:rsid w:val="00D60D13"/>
    <w:rsid w:val="00D62919"/>
    <w:rsid w:val="00D64C7D"/>
    <w:rsid w:val="00D67FBC"/>
    <w:rsid w:val="00D67FE9"/>
    <w:rsid w:val="00D70924"/>
    <w:rsid w:val="00D71E5C"/>
    <w:rsid w:val="00D72C02"/>
    <w:rsid w:val="00D73D24"/>
    <w:rsid w:val="00D740BE"/>
    <w:rsid w:val="00D74197"/>
    <w:rsid w:val="00D7443C"/>
    <w:rsid w:val="00D74694"/>
    <w:rsid w:val="00D74A6A"/>
    <w:rsid w:val="00D75E05"/>
    <w:rsid w:val="00D80489"/>
    <w:rsid w:val="00D80EF8"/>
    <w:rsid w:val="00D83E61"/>
    <w:rsid w:val="00D83E92"/>
    <w:rsid w:val="00D85A57"/>
    <w:rsid w:val="00D85F61"/>
    <w:rsid w:val="00D86335"/>
    <w:rsid w:val="00D8668D"/>
    <w:rsid w:val="00D87690"/>
    <w:rsid w:val="00D87823"/>
    <w:rsid w:val="00D900C4"/>
    <w:rsid w:val="00D92C50"/>
    <w:rsid w:val="00D94219"/>
    <w:rsid w:val="00D943F7"/>
    <w:rsid w:val="00DA0208"/>
    <w:rsid w:val="00DA452B"/>
    <w:rsid w:val="00DA5850"/>
    <w:rsid w:val="00DB0BAC"/>
    <w:rsid w:val="00DB2A0A"/>
    <w:rsid w:val="00DB2B73"/>
    <w:rsid w:val="00DB3109"/>
    <w:rsid w:val="00DB6D3C"/>
    <w:rsid w:val="00DB6E4A"/>
    <w:rsid w:val="00DC1B4F"/>
    <w:rsid w:val="00DC1DFE"/>
    <w:rsid w:val="00DC4567"/>
    <w:rsid w:val="00DC5048"/>
    <w:rsid w:val="00DC67AD"/>
    <w:rsid w:val="00DC7617"/>
    <w:rsid w:val="00DD096F"/>
    <w:rsid w:val="00DD5D0F"/>
    <w:rsid w:val="00DE0481"/>
    <w:rsid w:val="00DE08AB"/>
    <w:rsid w:val="00DE1FA9"/>
    <w:rsid w:val="00DE26D1"/>
    <w:rsid w:val="00DE3558"/>
    <w:rsid w:val="00DE3FF8"/>
    <w:rsid w:val="00DE47C7"/>
    <w:rsid w:val="00DF15C7"/>
    <w:rsid w:val="00DF28F4"/>
    <w:rsid w:val="00DF4959"/>
    <w:rsid w:val="00DF4F36"/>
    <w:rsid w:val="00DF5B81"/>
    <w:rsid w:val="00DF6959"/>
    <w:rsid w:val="00E01537"/>
    <w:rsid w:val="00E01876"/>
    <w:rsid w:val="00E03D61"/>
    <w:rsid w:val="00E06777"/>
    <w:rsid w:val="00E06F86"/>
    <w:rsid w:val="00E0784B"/>
    <w:rsid w:val="00E10EC1"/>
    <w:rsid w:val="00E2194D"/>
    <w:rsid w:val="00E21CB4"/>
    <w:rsid w:val="00E2276F"/>
    <w:rsid w:val="00E2311D"/>
    <w:rsid w:val="00E23A21"/>
    <w:rsid w:val="00E23ABB"/>
    <w:rsid w:val="00E244FB"/>
    <w:rsid w:val="00E260EE"/>
    <w:rsid w:val="00E276D8"/>
    <w:rsid w:val="00E30CDE"/>
    <w:rsid w:val="00E319C4"/>
    <w:rsid w:val="00E345CF"/>
    <w:rsid w:val="00E34667"/>
    <w:rsid w:val="00E378A3"/>
    <w:rsid w:val="00E378B1"/>
    <w:rsid w:val="00E37DC3"/>
    <w:rsid w:val="00E40BC8"/>
    <w:rsid w:val="00E40C42"/>
    <w:rsid w:val="00E41545"/>
    <w:rsid w:val="00E41696"/>
    <w:rsid w:val="00E42074"/>
    <w:rsid w:val="00E422A0"/>
    <w:rsid w:val="00E42E4A"/>
    <w:rsid w:val="00E42FCA"/>
    <w:rsid w:val="00E44E0B"/>
    <w:rsid w:val="00E45C10"/>
    <w:rsid w:val="00E466C6"/>
    <w:rsid w:val="00E46D32"/>
    <w:rsid w:val="00E46E77"/>
    <w:rsid w:val="00E50002"/>
    <w:rsid w:val="00E500FE"/>
    <w:rsid w:val="00E55768"/>
    <w:rsid w:val="00E557A9"/>
    <w:rsid w:val="00E562B7"/>
    <w:rsid w:val="00E562DF"/>
    <w:rsid w:val="00E56730"/>
    <w:rsid w:val="00E60A88"/>
    <w:rsid w:val="00E62EC9"/>
    <w:rsid w:val="00E64098"/>
    <w:rsid w:val="00E64B9D"/>
    <w:rsid w:val="00E6513F"/>
    <w:rsid w:val="00E67326"/>
    <w:rsid w:val="00E67AAA"/>
    <w:rsid w:val="00E703DE"/>
    <w:rsid w:val="00E72A4B"/>
    <w:rsid w:val="00E739F1"/>
    <w:rsid w:val="00E74871"/>
    <w:rsid w:val="00E7647C"/>
    <w:rsid w:val="00E81FB0"/>
    <w:rsid w:val="00E829EF"/>
    <w:rsid w:val="00E82AF7"/>
    <w:rsid w:val="00E839FB"/>
    <w:rsid w:val="00E84608"/>
    <w:rsid w:val="00E846D1"/>
    <w:rsid w:val="00E85092"/>
    <w:rsid w:val="00E87279"/>
    <w:rsid w:val="00E875E1"/>
    <w:rsid w:val="00E906EF"/>
    <w:rsid w:val="00E9326D"/>
    <w:rsid w:val="00E93EAF"/>
    <w:rsid w:val="00E942A2"/>
    <w:rsid w:val="00E9468F"/>
    <w:rsid w:val="00E9573A"/>
    <w:rsid w:val="00E95B62"/>
    <w:rsid w:val="00E966C3"/>
    <w:rsid w:val="00E973C5"/>
    <w:rsid w:val="00EA0DCE"/>
    <w:rsid w:val="00EA18D5"/>
    <w:rsid w:val="00EA1CC1"/>
    <w:rsid w:val="00EA2374"/>
    <w:rsid w:val="00EA3DE4"/>
    <w:rsid w:val="00EA67A2"/>
    <w:rsid w:val="00EB064D"/>
    <w:rsid w:val="00EB23D2"/>
    <w:rsid w:val="00EB3F0E"/>
    <w:rsid w:val="00EB5CCF"/>
    <w:rsid w:val="00EB6474"/>
    <w:rsid w:val="00EB6D36"/>
    <w:rsid w:val="00EB7B6F"/>
    <w:rsid w:val="00EB7E7F"/>
    <w:rsid w:val="00EC075F"/>
    <w:rsid w:val="00EC1BCF"/>
    <w:rsid w:val="00EC1F17"/>
    <w:rsid w:val="00ED0ABD"/>
    <w:rsid w:val="00ED0D36"/>
    <w:rsid w:val="00ED10CB"/>
    <w:rsid w:val="00ED34F4"/>
    <w:rsid w:val="00ED395C"/>
    <w:rsid w:val="00ED73EA"/>
    <w:rsid w:val="00EE1272"/>
    <w:rsid w:val="00EE1E29"/>
    <w:rsid w:val="00EE38C8"/>
    <w:rsid w:val="00EE3FAA"/>
    <w:rsid w:val="00EE57BB"/>
    <w:rsid w:val="00EE7914"/>
    <w:rsid w:val="00EE7FD3"/>
    <w:rsid w:val="00EF0742"/>
    <w:rsid w:val="00EF1E80"/>
    <w:rsid w:val="00EF1F5F"/>
    <w:rsid w:val="00EF29DE"/>
    <w:rsid w:val="00EF6F1C"/>
    <w:rsid w:val="00EF7412"/>
    <w:rsid w:val="00EF7817"/>
    <w:rsid w:val="00F00CEA"/>
    <w:rsid w:val="00F02E8D"/>
    <w:rsid w:val="00F0335E"/>
    <w:rsid w:val="00F04ECD"/>
    <w:rsid w:val="00F10410"/>
    <w:rsid w:val="00F10E62"/>
    <w:rsid w:val="00F12F2A"/>
    <w:rsid w:val="00F12F75"/>
    <w:rsid w:val="00F14A27"/>
    <w:rsid w:val="00F15449"/>
    <w:rsid w:val="00F158C0"/>
    <w:rsid w:val="00F15F94"/>
    <w:rsid w:val="00F17006"/>
    <w:rsid w:val="00F20635"/>
    <w:rsid w:val="00F26BA3"/>
    <w:rsid w:val="00F26C3B"/>
    <w:rsid w:val="00F30AE8"/>
    <w:rsid w:val="00F30BDF"/>
    <w:rsid w:val="00F32353"/>
    <w:rsid w:val="00F33C7B"/>
    <w:rsid w:val="00F35A65"/>
    <w:rsid w:val="00F369E1"/>
    <w:rsid w:val="00F36F8C"/>
    <w:rsid w:val="00F4038A"/>
    <w:rsid w:val="00F41788"/>
    <w:rsid w:val="00F41958"/>
    <w:rsid w:val="00F440FD"/>
    <w:rsid w:val="00F44AB3"/>
    <w:rsid w:val="00F45929"/>
    <w:rsid w:val="00F4735B"/>
    <w:rsid w:val="00F512DF"/>
    <w:rsid w:val="00F53BE0"/>
    <w:rsid w:val="00F540CD"/>
    <w:rsid w:val="00F54275"/>
    <w:rsid w:val="00F5461B"/>
    <w:rsid w:val="00F54D53"/>
    <w:rsid w:val="00F558C9"/>
    <w:rsid w:val="00F5703B"/>
    <w:rsid w:val="00F602F3"/>
    <w:rsid w:val="00F604B2"/>
    <w:rsid w:val="00F6211A"/>
    <w:rsid w:val="00F63CA2"/>
    <w:rsid w:val="00F63CEB"/>
    <w:rsid w:val="00F72018"/>
    <w:rsid w:val="00F73791"/>
    <w:rsid w:val="00F739EB"/>
    <w:rsid w:val="00F7532C"/>
    <w:rsid w:val="00F76614"/>
    <w:rsid w:val="00F769C8"/>
    <w:rsid w:val="00F77530"/>
    <w:rsid w:val="00F81FB0"/>
    <w:rsid w:val="00F8252C"/>
    <w:rsid w:val="00F83720"/>
    <w:rsid w:val="00F837F0"/>
    <w:rsid w:val="00F85542"/>
    <w:rsid w:val="00F86059"/>
    <w:rsid w:val="00F90A63"/>
    <w:rsid w:val="00F91227"/>
    <w:rsid w:val="00F91350"/>
    <w:rsid w:val="00F91A48"/>
    <w:rsid w:val="00F92766"/>
    <w:rsid w:val="00F94318"/>
    <w:rsid w:val="00F94E06"/>
    <w:rsid w:val="00F94E0B"/>
    <w:rsid w:val="00F957DB"/>
    <w:rsid w:val="00FA0883"/>
    <w:rsid w:val="00FA56FE"/>
    <w:rsid w:val="00FA7972"/>
    <w:rsid w:val="00FA7E06"/>
    <w:rsid w:val="00FA7FC5"/>
    <w:rsid w:val="00FB1840"/>
    <w:rsid w:val="00FB2AC1"/>
    <w:rsid w:val="00FB2BC9"/>
    <w:rsid w:val="00FB7806"/>
    <w:rsid w:val="00FC00A1"/>
    <w:rsid w:val="00FC089E"/>
    <w:rsid w:val="00FC2526"/>
    <w:rsid w:val="00FC2A39"/>
    <w:rsid w:val="00FC3A8B"/>
    <w:rsid w:val="00FC3C8B"/>
    <w:rsid w:val="00FC3F07"/>
    <w:rsid w:val="00FD01F6"/>
    <w:rsid w:val="00FD03E2"/>
    <w:rsid w:val="00FD4A8D"/>
    <w:rsid w:val="00FD6130"/>
    <w:rsid w:val="00FD6DB0"/>
    <w:rsid w:val="00FD7111"/>
    <w:rsid w:val="00FD7CC2"/>
    <w:rsid w:val="00FE0478"/>
    <w:rsid w:val="00FE10A3"/>
    <w:rsid w:val="00FE1D5F"/>
    <w:rsid w:val="00FE2248"/>
    <w:rsid w:val="00FE32D3"/>
    <w:rsid w:val="00FE42B4"/>
    <w:rsid w:val="00FE5927"/>
    <w:rsid w:val="00FE59AC"/>
    <w:rsid w:val="00FE6054"/>
    <w:rsid w:val="00FF1314"/>
    <w:rsid w:val="00FF1E59"/>
    <w:rsid w:val="00FF2462"/>
    <w:rsid w:val="00FF25A9"/>
    <w:rsid w:val="00FF49F4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BECA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D8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D80"/>
    <w:pPr>
      <w:keepNext/>
      <w:keepLines/>
      <w:numPr>
        <w:numId w:val="2"/>
      </w:numPr>
      <w:spacing w:before="480" w:after="240" w:line="240" w:lineRule="auto"/>
      <w:ind w:left="431" w:hanging="431"/>
      <w:outlineLvl w:val="0"/>
    </w:pPr>
    <w:rPr>
      <w:b/>
      <w:bCs/>
      <w:caps/>
      <w:color w:val="244061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696"/>
    <w:pPr>
      <w:keepNext/>
      <w:keepLines/>
      <w:numPr>
        <w:ilvl w:val="1"/>
        <w:numId w:val="2"/>
      </w:numPr>
      <w:spacing w:before="360" w:after="120" w:line="240" w:lineRule="auto"/>
      <w:outlineLvl w:val="1"/>
    </w:pPr>
    <w:rPr>
      <w:b/>
      <w:bCs/>
      <w:color w:val="F05A28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7D80"/>
    <w:pPr>
      <w:keepNext/>
      <w:keepLines/>
      <w:numPr>
        <w:ilvl w:val="2"/>
        <w:numId w:val="2"/>
      </w:numPr>
      <w:spacing w:before="120" w:after="120"/>
      <w:outlineLvl w:val="2"/>
    </w:pPr>
    <w:rPr>
      <w:rFonts w:eastAsia="Lato" w:cstheme="majorBidi"/>
      <w:b/>
      <w:color w:val="243F60" w:themeColor="accent1" w:themeShade="7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4313"/>
    <w:pPr>
      <w:keepNext/>
      <w:keepLines/>
      <w:numPr>
        <w:ilvl w:val="3"/>
        <w:numId w:val="2"/>
      </w:numPr>
      <w:spacing w:before="40" w:after="0"/>
      <w:outlineLvl w:val="3"/>
    </w:pPr>
    <w:rPr>
      <w:rFonts w:ascii="Lato" w:eastAsiaTheme="majorEastAsia" w:hAnsi="Lato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00A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31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31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31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31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244061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244061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244061" w:themeColor="accent1" w:themeShade="80"/>
      <w:kern w:val="28"/>
      <w:sz w:val="38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334DD"/>
    <w:pPr>
      <w:numPr>
        <w:ilvl w:val="1"/>
      </w:numPr>
      <w:spacing w:before="80" w:after="0" w:line="280" w:lineRule="exact"/>
    </w:pPr>
    <w:rPr>
      <w:b/>
      <w:bCs/>
      <w:color w:val="4F81BD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34DD"/>
    <w:rPr>
      <w:b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7D80"/>
    <w:rPr>
      <w:b/>
      <w:bCs/>
      <w:caps/>
      <w:color w:val="244061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BE5F1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50696"/>
    <w:rPr>
      <w:b/>
      <w:bCs/>
      <w:color w:val="F05A28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244061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244061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BE5F1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4C7D80"/>
    <w:rPr>
      <w:rFonts w:eastAsia="Lato" w:cstheme="majorBidi"/>
      <w:b/>
      <w:color w:val="243F60" w:themeColor="accent1" w:themeShade="7F"/>
      <w:sz w:val="22"/>
    </w:rPr>
  </w:style>
  <w:style w:type="paragraph" w:styleId="ListParagraph">
    <w:name w:val="List Paragraph"/>
    <w:basedOn w:val="Normal"/>
    <w:uiPriority w:val="34"/>
    <w:unhideWhenUsed/>
    <w:qFormat/>
    <w:rsid w:val="00861C0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14313"/>
    <w:rPr>
      <w:rFonts w:ascii="Lato" w:eastAsiaTheme="majorEastAsia" w:hAnsi="Lato" w:cstheme="majorBidi"/>
      <w:i/>
      <w:iCs/>
      <w:color w:val="365F91" w:themeColor="accent1" w:themeShade="BF"/>
      <w:sz w:val="20"/>
    </w:rPr>
  </w:style>
  <w:style w:type="paragraph" w:styleId="NormalWeb">
    <w:name w:val="Normal (Web)"/>
    <w:basedOn w:val="Normal"/>
    <w:uiPriority w:val="99"/>
    <w:unhideWhenUsed/>
    <w:rsid w:val="000F5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142E6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C00A1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apple-converted-space">
    <w:name w:val="apple-converted-space"/>
    <w:basedOn w:val="DefaultParagraphFont"/>
    <w:rsid w:val="002561A2"/>
  </w:style>
  <w:style w:type="character" w:styleId="HTMLTypewriter">
    <w:name w:val="HTML Typewriter"/>
    <w:basedOn w:val="DefaultParagraphFont"/>
    <w:uiPriority w:val="99"/>
    <w:semiHidden/>
    <w:unhideWhenUsed/>
    <w:rsid w:val="002561A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C0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075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C075F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75F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75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75F"/>
    <w:rPr>
      <w:rFonts w:ascii="Segoe UI" w:hAnsi="Segoe UI" w:cs="Segoe UI"/>
      <w:szCs w:val="18"/>
    </w:rPr>
  </w:style>
  <w:style w:type="character" w:styleId="Strong">
    <w:name w:val="Strong"/>
    <w:basedOn w:val="DefaultParagraphFont"/>
    <w:uiPriority w:val="22"/>
    <w:qFormat/>
    <w:rsid w:val="004C75F4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BE02B0"/>
    <w:pPr>
      <w:spacing w:after="200" w:line="240" w:lineRule="auto"/>
    </w:pPr>
    <w:rPr>
      <w:i/>
      <w:iCs/>
      <w:color w:val="1F497D" w:themeColor="text2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5054C"/>
  </w:style>
  <w:style w:type="paragraph" w:styleId="TOCHeading">
    <w:name w:val="TOC Heading"/>
    <w:basedOn w:val="Heading1"/>
    <w:next w:val="Normal"/>
    <w:uiPriority w:val="39"/>
    <w:unhideWhenUsed/>
    <w:qFormat/>
    <w:rsid w:val="008370E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370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58CC"/>
    <w:pPr>
      <w:tabs>
        <w:tab w:val="left" w:pos="720"/>
        <w:tab w:val="right" w:leader="dot" w:pos="9350"/>
      </w:tabs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8370EC"/>
    <w:pPr>
      <w:spacing w:after="100"/>
      <w:ind w:left="360"/>
    </w:pPr>
  </w:style>
  <w:style w:type="character" w:styleId="PageNumber">
    <w:name w:val="page number"/>
    <w:basedOn w:val="DefaultParagraphFont"/>
    <w:uiPriority w:val="99"/>
    <w:semiHidden/>
    <w:unhideWhenUsed/>
    <w:rsid w:val="002229BC"/>
  </w:style>
  <w:style w:type="character" w:styleId="FollowedHyperlink">
    <w:name w:val="FollowedHyperlink"/>
    <w:basedOn w:val="DefaultParagraphFont"/>
    <w:uiPriority w:val="99"/>
    <w:semiHidden/>
    <w:unhideWhenUsed/>
    <w:rsid w:val="004E5953"/>
    <w:rPr>
      <w:color w:val="80008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31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31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3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3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">
    <w:name w:val="Code"/>
    <w:basedOn w:val="NoSpacing"/>
    <w:next w:val="Normal"/>
    <w:qFormat/>
    <w:rsid w:val="00836AAE"/>
    <w:pPr>
      <w:pBdr>
        <w:left w:val="single" w:sz="24" w:space="4" w:color="A6A6A6" w:themeColor="background1" w:themeShade="A6"/>
      </w:pBdr>
      <w:shd w:val="clear" w:color="auto" w:fill="F2F2F2" w:themeFill="background1" w:themeFillShade="F2"/>
    </w:pPr>
    <w:rPr>
      <w:rFonts w:ascii="Courier New" w:hAnsi="Courier New" w:cs="Courier New"/>
      <w:lang w:val="fr-F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00B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00BF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CF74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FR"/>
    </w:rPr>
  </w:style>
  <w:style w:type="numbering" w:customStyle="1" w:styleId="Style1">
    <w:name w:val="Style1"/>
    <w:uiPriority w:val="99"/>
    <w:rsid w:val="00A65FE1"/>
    <w:pPr>
      <w:numPr>
        <w:numId w:val="8"/>
      </w:numPr>
    </w:pPr>
  </w:style>
  <w:style w:type="paragraph" w:customStyle="1" w:styleId="10PTBODY">
    <w:name w:val="10PT BODY"/>
    <w:basedOn w:val="Normal"/>
    <w:link w:val="10PTBODYChar"/>
    <w:qFormat/>
    <w:rsid w:val="00A65FE1"/>
    <w:pPr>
      <w:spacing w:after="78" w:line="225" w:lineRule="exact"/>
      <w:ind w:right="68"/>
    </w:pPr>
    <w:rPr>
      <w:rFonts w:ascii="Verdana" w:hAnsi="Verdana" w:cs="Verdana"/>
      <w:color w:val="000000"/>
      <w:lang w:val="en-GB" w:eastAsia="en-US"/>
    </w:rPr>
  </w:style>
  <w:style w:type="character" w:customStyle="1" w:styleId="10PTBODYChar">
    <w:name w:val="10PT BODY Char"/>
    <w:basedOn w:val="DefaultParagraphFont"/>
    <w:link w:val="10PTBODY"/>
    <w:rsid w:val="00A65FE1"/>
    <w:rPr>
      <w:rFonts w:ascii="Verdana" w:hAnsi="Verdana" w:cs="Verdana"/>
      <w:color w:val="000000"/>
      <w:sz w:val="20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B509F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9F0"/>
    <w:rPr>
      <w:rFonts w:ascii="Courier New" w:eastAsia="Times New Roman" w:hAnsi="Courier New" w:cs="Courier New"/>
      <w:color w:val="auto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D8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D80"/>
    <w:pPr>
      <w:keepNext/>
      <w:keepLines/>
      <w:numPr>
        <w:numId w:val="2"/>
      </w:numPr>
      <w:spacing w:before="480" w:after="240" w:line="240" w:lineRule="auto"/>
      <w:ind w:left="431" w:hanging="431"/>
      <w:outlineLvl w:val="0"/>
    </w:pPr>
    <w:rPr>
      <w:b/>
      <w:bCs/>
      <w:caps/>
      <w:color w:val="244061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696"/>
    <w:pPr>
      <w:keepNext/>
      <w:keepLines/>
      <w:numPr>
        <w:ilvl w:val="1"/>
        <w:numId w:val="2"/>
      </w:numPr>
      <w:spacing w:before="360" w:after="120" w:line="240" w:lineRule="auto"/>
      <w:outlineLvl w:val="1"/>
    </w:pPr>
    <w:rPr>
      <w:b/>
      <w:bCs/>
      <w:color w:val="F05A28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7D80"/>
    <w:pPr>
      <w:keepNext/>
      <w:keepLines/>
      <w:numPr>
        <w:ilvl w:val="2"/>
        <w:numId w:val="2"/>
      </w:numPr>
      <w:spacing w:before="120" w:after="120"/>
      <w:outlineLvl w:val="2"/>
    </w:pPr>
    <w:rPr>
      <w:rFonts w:eastAsia="Lato" w:cstheme="majorBidi"/>
      <w:b/>
      <w:color w:val="243F60" w:themeColor="accent1" w:themeShade="7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4313"/>
    <w:pPr>
      <w:keepNext/>
      <w:keepLines/>
      <w:numPr>
        <w:ilvl w:val="3"/>
        <w:numId w:val="2"/>
      </w:numPr>
      <w:spacing w:before="40" w:after="0"/>
      <w:outlineLvl w:val="3"/>
    </w:pPr>
    <w:rPr>
      <w:rFonts w:ascii="Lato" w:eastAsiaTheme="majorEastAsia" w:hAnsi="Lato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00A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31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31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31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31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244061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244061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244061" w:themeColor="accent1" w:themeShade="80"/>
      <w:kern w:val="28"/>
      <w:sz w:val="38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334DD"/>
    <w:pPr>
      <w:numPr>
        <w:ilvl w:val="1"/>
      </w:numPr>
      <w:spacing w:before="80" w:after="0" w:line="280" w:lineRule="exact"/>
    </w:pPr>
    <w:rPr>
      <w:b/>
      <w:bCs/>
      <w:color w:val="4F81BD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34DD"/>
    <w:rPr>
      <w:b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7D80"/>
    <w:rPr>
      <w:b/>
      <w:bCs/>
      <w:caps/>
      <w:color w:val="244061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BE5F1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50696"/>
    <w:rPr>
      <w:b/>
      <w:bCs/>
      <w:color w:val="F05A28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244061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244061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BE5F1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character" w:customStyle="1" w:styleId="Heading3Char">
    <w:name w:val="Heading 3 Char"/>
    <w:basedOn w:val="DefaultParagraphFont"/>
    <w:link w:val="Heading3"/>
    <w:uiPriority w:val="9"/>
    <w:rsid w:val="004C7D80"/>
    <w:rPr>
      <w:rFonts w:eastAsia="Lato" w:cstheme="majorBidi"/>
      <w:b/>
      <w:color w:val="243F60" w:themeColor="accent1" w:themeShade="7F"/>
      <w:sz w:val="22"/>
    </w:rPr>
  </w:style>
  <w:style w:type="paragraph" w:styleId="ListParagraph">
    <w:name w:val="List Paragraph"/>
    <w:basedOn w:val="Normal"/>
    <w:uiPriority w:val="34"/>
    <w:unhideWhenUsed/>
    <w:qFormat/>
    <w:rsid w:val="00861C0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14313"/>
    <w:rPr>
      <w:rFonts w:ascii="Lato" w:eastAsiaTheme="majorEastAsia" w:hAnsi="Lato" w:cstheme="majorBidi"/>
      <w:i/>
      <w:iCs/>
      <w:color w:val="365F91" w:themeColor="accent1" w:themeShade="BF"/>
      <w:sz w:val="20"/>
    </w:rPr>
  </w:style>
  <w:style w:type="paragraph" w:styleId="NormalWeb">
    <w:name w:val="Normal (Web)"/>
    <w:basedOn w:val="Normal"/>
    <w:uiPriority w:val="99"/>
    <w:unhideWhenUsed/>
    <w:rsid w:val="000F5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142E6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C00A1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apple-converted-space">
    <w:name w:val="apple-converted-space"/>
    <w:basedOn w:val="DefaultParagraphFont"/>
    <w:rsid w:val="002561A2"/>
  </w:style>
  <w:style w:type="character" w:styleId="HTMLTypewriter">
    <w:name w:val="HTML Typewriter"/>
    <w:basedOn w:val="DefaultParagraphFont"/>
    <w:uiPriority w:val="99"/>
    <w:semiHidden/>
    <w:unhideWhenUsed/>
    <w:rsid w:val="002561A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C0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075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C075F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75F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75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75F"/>
    <w:rPr>
      <w:rFonts w:ascii="Segoe UI" w:hAnsi="Segoe UI" w:cs="Segoe UI"/>
      <w:szCs w:val="18"/>
    </w:rPr>
  </w:style>
  <w:style w:type="character" w:styleId="Strong">
    <w:name w:val="Strong"/>
    <w:basedOn w:val="DefaultParagraphFont"/>
    <w:uiPriority w:val="22"/>
    <w:qFormat/>
    <w:rsid w:val="004C75F4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BE02B0"/>
    <w:pPr>
      <w:spacing w:after="200" w:line="240" w:lineRule="auto"/>
    </w:pPr>
    <w:rPr>
      <w:i/>
      <w:iCs/>
      <w:color w:val="1F497D" w:themeColor="text2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5054C"/>
  </w:style>
  <w:style w:type="paragraph" w:styleId="TOCHeading">
    <w:name w:val="TOC Heading"/>
    <w:basedOn w:val="Heading1"/>
    <w:next w:val="Normal"/>
    <w:uiPriority w:val="39"/>
    <w:unhideWhenUsed/>
    <w:qFormat/>
    <w:rsid w:val="008370E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370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58CC"/>
    <w:pPr>
      <w:tabs>
        <w:tab w:val="left" w:pos="720"/>
        <w:tab w:val="right" w:leader="dot" w:pos="9350"/>
      </w:tabs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8370EC"/>
    <w:pPr>
      <w:spacing w:after="100"/>
      <w:ind w:left="360"/>
    </w:pPr>
  </w:style>
  <w:style w:type="character" w:styleId="PageNumber">
    <w:name w:val="page number"/>
    <w:basedOn w:val="DefaultParagraphFont"/>
    <w:uiPriority w:val="99"/>
    <w:semiHidden/>
    <w:unhideWhenUsed/>
    <w:rsid w:val="002229BC"/>
  </w:style>
  <w:style w:type="character" w:styleId="FollowedHyperlink">
    <w:name w:val="FollowedHyperlink"/>
    <w:basedOn w:val="DefaultParagraphFont"/>
    <w:uiPriority w:val="99"/>
    <w:semiHidden/>
    <w:unhideWhenUsed/>
    <w:rsid w:val="004E5953"/>
    <w:rPr>
      <w:color w:val="80008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31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31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3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3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">
    <w:name w:val="Code"/>
    <w:basedOn w:val="NoSpacing"/>
    <w:next w:val="Normal"/>
    <w:qFormat/>
    <w:rsid w:val="00836AAE"/>
    <w:pPr>
      <w:pBdr>
        <w:left w:val="single" w:sz="24" w:space="4" w:color="A6A6A6" w:themeColor="background1" w:themeShade="A6"/>
      </w:pBdr>
      <w:shd w:val="clear" w:color="auto" w:fill="F2F2F2" w:themeFill="background1" w:themeFillShade="F2"/>
    </w:pPr>
    <w:rPr>
      <w:rFonts w:ascii="Courier New" w:hAnsi="Courier New" w:cs="Courier New"/>
      <w:lang w:val="fr-F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00B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00BF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CF74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FR"/>
    </w:rPr>
  </w:style>
  <w:style w:type="numbering" w:customStyle="1" w:styleId="Style1">
    <w:name w:val="Style1"/>
    <w:uiPriority w:val="99"/>
    <w:rsid w:val="00A65FE1"/>
    <w:pPr>
      <w:numPr>
        <w:numId w:val="8"/>
      </w:numPr>
    </w:pPr>
  </w:style>
  <w:style w:type="paragraph" w:customStyle="1" w:styleId="10PTBODY">
    <w:name w:val="10PT BODY"/>
    <w:basedOn w:val="Normal"/>
    <w:link w:val="10PTBODYChar"/>
    <w:qFormat/>
    <w:rsid w:val="00A65FE1"/>
    <w:pPr>
      <w:spacing w:after="78" w:line="225" w:lineRule="exact"/>
      <w:ind w:right="68"/>
    </w:pPr>
    <w:rPr>
      <w:rFonts w:ascii="Verdana" w:hAnsi="Verdana" w:cs="Verdana"/>
      <w:color w:val="000000"/>
      <w:lang w:val="en-GB" w:eastAsia="en-US"/>
    </w:rPr>
  </w:style>
  <w:style w:type="character" w:customStyle="1" w:styleId="10PTBODYChar">
    <w:name w:val="10PT BODY Char"/>
    <w:basedOn w:val="DefaultParagraphFont"/>
    <w:link w:val="10PTBODY"/>
    <w:rsid w:val="00A65FE1"/>
    <w:rPr>
      <w:rFonts w:ascii="Verdana" w:hAnsi="Verdana" w:cs="Verdana"/>
      <w:color w:val="000000"/>
      <w:sz w:val="20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B509F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9F0"/>
    <w:rPr>
      <w:rFonts w:ascii="Courier New" w:eastAsia="Times New Roman" w:hAnsi="Courier New" w:cs="Courier New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5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3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8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93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6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84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2850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74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06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64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85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34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182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5843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2932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2924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398411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2085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681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9627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546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12939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251783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72647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7911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47984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8893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69909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13874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292132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905134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6904102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0873792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829509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778440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3620450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0585403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4006383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4064877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7374956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5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5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22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68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09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75382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865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01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619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693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007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50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0004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3673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2969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89899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480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62709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66686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49520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80917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755946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14306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09503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52329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087090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1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19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0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8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37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61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63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84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1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5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59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4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7081">
          <w:marLeft w:val="108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2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4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1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0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23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941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651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12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643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599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207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445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554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5187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856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823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305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0367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69597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635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27052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1860235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2468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1177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21042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437690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7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9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23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0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5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4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67275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69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64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476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99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089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049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464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1448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2508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0469266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0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4206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6097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62882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18406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2959891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73234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22454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63495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05782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253392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07191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114247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937012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5880420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95391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050460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472103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34624886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8687707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6706437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6403998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14585375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6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42" Type="http://schemas.microsoft.com/office/2011/relationships/commentsExtended" Target="commentsExtended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43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.pappas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Connecting carriers with retailers and retailers o people.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3BF5F0-D563-42A8-A5C6-BED9EB652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</TotalTime>
  <Pages>9</Pages>
  <Words>1161</Words>
  <Characters>6619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Carrier Integration
SDA Specifications</vt:lpstr>
      <vt:lpstr>Carrier Integration
Post Luxembourg Specifications</vt:lpstr>
    </vt:vector>
  </TitlesOfParts>
  <Company>wds01</Company>
  <LinksUpToDate>false</LinksUpToDate>
  <CharactersWithSpaces>7765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TRAINING Excersice</dc:title>
  <dc:creator>Laurent Mauri</dc:creator>
  <cp:lastModifiedBy>Nguyen Duc Duy (FSU1.BU10)</cp:lastModifiedBy>
  <cp:revision>3</cp:revision>
  <cp:lastPrinted>2016-04-21T10:46:00Z</cp:lastPrinted>
  <dcterms:created xsi:type="dcterms:W3CDTF">2017-05-24T08:18:00Z</dcterms:created>
  <dcterms:modified xsi:type="dcterms:W3CDTF">2017-06-12T02:38:00Z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